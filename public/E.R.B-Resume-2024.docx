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C4E66" w14:textId="69736A40" w:rsidR="00D22DC0" w:rsidRDefault="00DA0EAA" w:rsidP="00EA6D78">
      <w:pPr>
        <w:spacing w:after="0" w:line="240" w:lineRule="auto"/>
        <w:rPr>
          <w:rFonts w:ascii="Times New Roman" w:hAnsi="Times New Roman" w:cs="Times New Roman"/>
          <w:color w:val="0070C0"/>
          <w:sz w:val="56"/>
          <w:szCs w:val="56"/>
        </w:rPr>
      </w:pPr>
      <w:bookmarkStart w:id="0" w:name="_Hlk150422134"/>
      <w:r w:rsidRPr="002030D8">
        <w:rPr>
          <w:rFonts w:ascii="Times New Roman" w:hAnsi="Times New Roman" w:cs="Times New Roman"/>
          <w:color w:val="002060"/>
          <w:sz w:val="56"/>
          <w:szCs w:val="56"/>
        </w:rPr>
        <w:t xml:space="preserve">ERIC </w:t>
      </w:r>
      <w:r w:rsidRPr="00C07BC6">
        <w:rPr>
          <w:rFonts w:ascii="Times New Roman" w:hAnsi="Times New Roman" w:cs="Times New Roman"/>
          <w:sz w:val="56"/>
          <w:szCs w:val="56"/>
        </w:rPr>
        <w:t>RYAN BO</w:t>
      </w:r>
      <w:r w:rsidR="00EA6D78" w:rsidRPr="00C07BC6">
        <w:rPr>
          <w:rFonts w:ascii="Times New Roman" w:hAnsi="Times New Roman" w:cs="Times New Roman"/>
          <w:sz w:val="56"/>
          <w:szCs w:val="56"/>
        </w:rPr>
        <w:t>WSER</w:t>
      </w:r>
    </w:p>
    <w:p w14:paraId="69F0F4A8" w14:textId="03B978AC" w:rsidR="00D22DC0" w:rsidRDefault="00000000" w:rsidP="00EA6D78">
      <w:pPr>
        <w:spacing w:after="0" w:line="240" w:lineRule="auto"/>
        <w:rPr>
          <w:rFonts w:ascii="Times New Roman" w:hAnsi="Times New Roman" w:cs="Times New Roman"/>
          <w:color w:val="0070C0"/>
        </w:rPr>
      </w:pPr>
      <w:hyperlink r:id="rId7" w:history="1">
        <w:r w:rsidR="00EA6D78" w:rsidRPr="00805AAB">
          <w:rPr>
            <w:rStyle w:val="Hyperlink"/>
            <w:rFonts w:ascii="Times New Roman" w:hAnsi="Times New Roman" w:cs="Times New Roman"/>
          </w:rPr>
          <w:t>https://www.linkedin.com/in/eric-bowser-dev/</w:t>
        </w:r>
      </w:hyperlink>
      <w:r w:rsidR="00EA6D78" w:rsidRPr="00EA6D78">
        <w:rPr>
          <w:rFonts w:ascii="Times New Roman" w:hAnsi="Times New Roman" w:cs="Times New Roman"/>
          <w:color w:val="92D050"/>
          <w:sz w:val="36"/>
          <w:szCs w:val="36"/>
        </w:rPr>
        <w:t xml:space="preserve"> /</w:t>
      </w:r>
      <w:r w:rsidR="00EA6D78" w:rsidRPr="00EA6D78">
        <w:rPr>
          <w:rFonts w:ascii="Times New Roman" w:hAnsi="Times New Roman" w:cs="Times New Roman"/>
          <w:color w:val="92D050"/>
        </w:rPr>
        <w:t xml:space="preserve"> </w:t>
      </w:r>
      <w:hyperlink r:id="rId8" w:history="1">
        <w:r w:rsidR="00EA6D78" w:rsidRPr="00805AAB">
          <w:rPr>
            <w:rStyle w:val="Hyperlink"/>
            <w:rFonts w:ascii="Times New Roman" w:hAnsi="Times New Roman" w:cs="Times New Roman"/>
          </w:rPr>
          <w:t>https://github.com/ericbowser</w:t>
        </w:r>
      </w:hyperlink>
    </w:p>
    <w:p w14:paraId="57E1C2DA" w14:textId="77777777" w:rsidR="00EA6D78" w:rsidRPr="00EA6D78" w:rsidRDefault="00EA6D78" w:rsidP="00EA6D78">
      <w:pPr>
        <w:spacing w:after="0" w:line="240" w:lineRule="auto"/>
        <w:rPr>
          <w:rFonts w:ascii="Times New Roman" w:hAnsi="Times New Roman" w:cs="Times New Roman"/>
          <w:color w:val="0070C0"/>
        </w:rPr>
      </w:pPr>
    </w:p>
    <w:p w14:paraId="03DBEA5A" w14:textId="0FDAA298" w:rsidR="006F250E" w:rsidRPr="007C4184" w:rsidRDefault="00DA0EAA" w:rsidP="00B22F3C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Skill</w:t>
      </w:r>
      <w:r w:rsidR="0060670E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s</w:t>
      </w:r>
    </w:p>
    <w:p w14:paraId="7E477BD9" w14:textId="1BE2B3C6" w:rsidR="00DA0EAA" w:rsidRPr="00D419C8" w:rsidRDefault="00353FAE" w:rsidP="00B22F3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</w:t>
      </w:r>
      <w:r w:rsidR="00DC60F0" w:rsidRPr="00D419C8">
        <w:rPr>
          <w:rFonts w:ascii="Times New Roman" w:hAnsi="Times New Roman" w:cs="Times New Roman"/>
          <w:sz w:val="24"/>
          <w:szCs w:val="24"/>
        </w:rPr>
        <w:tab/>
      </w:r>
      <w:r w:rsidR="00DC60F0" w:rsidRPr="00D419C8">
        <w:rPr>
          <w:rFonts w:ascii="Times New Roman" w:hAnsi="Times New Roman" w:cs="Times New Roman"/>
          <w:sz w:val="24"/>
          <w:szCs w:val="24"/>
        </w:rPr>
        <w:tab/>
      </w:r>
      <w:r w:rsidR="00DC60F0" w:rsidRPr="00D419C8">
        <w:rPr>
          <w:rFonts w:ascii="Times New Roman" w:hAnsi="Times New Roman" w:cs="Times New Roman"/>
          <w:sz w:val="24"/>
          <w:szCs w:val="24"/>
        </w:rPr>
        <w:tab/>
        <w:t>Swagger / Open</w:t>
      </w:r>
      <w:r w:rsidR="0060670E" w:rsidRPr="00D419C8">
        <w:rPr>
          <w:rFonts w:ascii="Times New Roman" w:hAnsi="Times New Roman" w:cs="Times New Roman"/>
          <w:sz w:val="24"/>
          <w:szCs w:val="24"/>
        </w:rPr>
        <w:t xml:space="preserve"> </w:t>
      </w:r>
      <w:r w:rsidR="00DC60F0" w:rsidRPr="00D419C8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Specification</w:t>
      </w:r>
    </w:p>
    <w:p w14:paraId="011A9EB1" w14:textId="1CF25756" w:rsidR="00DC60F0" w:rsidRPr="00D419C8" w:rsidRDefault="001C6D67" w:rsidP="00B22F3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 xml:space="preserve">Database Operations 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D419C8">
        <w:rPr>
          <w:rFonts w:ascii="Times New Roman" w:hAnsi="Times New Roman" w:cs="Times New Roman"/>
          <w:sz w:val="24"/>
          <w:szCs w:val="24"/>
        </w:rPr>
        <w:t xml:space="preserve"> Design</w:t>
      </w:r>
      <w:r w:rsidR="00704A88" w:rsidRPr="00D419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670E" w:rsidRPr="00D419C8">
        <w:rPr>
          <w:rFonts w:ascii="Times New Roman" w:hAnsi="Times New Roman" w:cs="Times New Roman"/>
          <w:sz w:val="24"/>
          <w:szCs w:val="24"/>
        </w:rPr>
        <w:t xml:space="preserve">GitHub </w:t>
      </w:r>
      <w:r w:rsidR="00E31EA7" w:rsidRPr="00D419C8">
        <w:rPr>
          <w:rFonts w:ascii="Times New Roman" w:hAnsi="Times New Roman" w:cs="Times New Roman"/>
          <w:sz w:val="24"/>
          <w:szCs w:val="24"/>
        </w:rPr>
        <w:t>/ Git</w:t>
      </w:r>
      <w:r w:rsidR="00B61F73">
        <w:rPr>
          <w:rFonts w:ascii="Times New Roman" w:hAnsi="Times New Roman" w:cs="Times New Roman"/>
          <w:sz w:val="24"/>
          <w:szCs w:val="24"/>
        </w:rPr>
        <w:t xml:space="preserve"> Source Control</w:t>
      </w:r>
    </w:p>
    <w:p w14:paraId="739CE07E" w14:textId="5766295E" w:rsidR="00B72569" w:rsidRPr="00D419C8" w:rsidRDefault="00DA0EAA" w:rsidP="00B725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PostgreSQL</w:t>
      </w:r>
      <w:r w:rsidR="00B72569" w:rsidRPr="00D419C8">
        <w:rPr>
          <w:rFonts w:ascii="Times New Roman" w:hAnsi="Times New Roman" w:cs="Times New Roman"/>
          <w:sz w:val="24"/>
          <w:szCs w:val="24"/>
        </w:rPr>
        <w:tab/>
      </w:r>
      <w:r w:rsidR="00B72569" w:rsidRPr="00D419C8">
        <w:rPr>
          <w:rFonts w:ascii="Times New Roman" w:hAnsi="Times New Roman" w:cs="Times New Roman"/>
          <w:sz w:val="24"/>
          <w:szCs w:val="24"/>
        </w:rPr>
        <w:tab/>
      </w:r>
      <w:r w:rsidR="00B72569" w:rsidRPr="00D419C8">
        <w:rPr>
          <w:rFonts w:ascii="Times New Roman" w:hAnsi="Times New Roman" w:cs="Times New Roman"/>
          <w:sz w:val="24"/>
          <w:szCs w:val="24"/>
        </w:rPr>
        <w:tab/>
      </w:r>
      <w:r w:rsidR="00B72569"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>REST</w:t>
      </w:r>
      <w:r w:rsidR="0060670E" w:rsidRPr="00D419C8">
        <w:rPr>
          <w:rFonts w:ascii="Times New Roman" w:hAnsi="Times New Roman" w:cs="Times New Roman"/>
          <w:sz w:val="24"/>
          <w:szCs w:val="24"/>
        </w:rPr>
        <w:t xml:space="preserve"> /</w:t>
      </w:r>
      <w:r w:rsidR="007C4184" w:rsidRPr="00D419C8">
        <w:rPr>
          <w:rFonts w:ascii="Times New Roman" w:hAnsi="Times New Roman" w:cs="Times New Roman"/>
          <w:sz w:val="24"/>
          <w:szCs w:val="24"/>
        </w:rPr>
        <w:t xml:space="preserve"> </w:t>
      </w:r>
      <w:r w:rsidR="0060670E" w:rsidRPr="00D419C8">
        <w:rPr>
          <w:rFonts w:ascii="Times New Roman" w:hAnsi="Times New Roman" w:cs="Times New Roman"/>
          <w:sz w:val="24"/>
          <w:szCs w:val="24"/>
        </w:rPr>
        <w:t>S</w:t>
      </w:r>
      <w:r w:rsidR="007B6591" w:rsidRPr="00D419C8">
        <w:rPr>
          <w:rFonts w:ascii="Times New Roman" w:hAnsi="Times New Roman" w:cs="Times New Roman"/>
          <w:sz w:val="24"/>
          <w:szCs w:val="24"/>
        </w:rPr>
        <w:t>OAP</w:t>
      </w:r>
      <w:r w:rsidR="00EA6D78" w:rsidRPr="00D419C8">
        <w:rPr>
          <w:rFonts w:ascii="Times New Roman" w:hAnsi="Times New Roman" w:cs="Times New Roman"/>
          <w:sz w:val="24"/>
          <w:szCs w:val="24"/>
        </w:rPr>
        <w:t xml:space="preserve"> / HTTP / HTTPS</w:t>
      </w:r>
    </w:p>
    <w:p w14:paraId="5C9E8D5A" w14:textId="51802C40" w:rsidR="00CC2D93" w:rsidRPr="00D419C8" w:rsidRDefault="00C4680A" w:rsidP="00A347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 xml:space="preserve">API </w:t>
      </w:r>
      <w:r w:rsidR="006C25FD" w:rsidRPr="00D419C8">
        <w:rPr>
          <w:rFonts w:ascii="Times New Roman" w:hAnsi="Times New Roman" w:cs="Times New Roman"/>
          <w:sz w:val="24"/>
          <w:szCs w:val="24"/>
        </w:rPr>
        <w:t>Development</w:t>
      </w:r>
      <w:r w:rsidR="006C25FD" w:rsidRPr="00D419C8">
        <w:rPr>
          <w:rFonts w:ascii="Times New Roman" w:hAnsi="Times New Roman" w:cs="Times New Roman"/>
          <w:sz w:val="24"/>
          <w:szCs w:val="24"/>
        </w:rPr>
        <w:tab/>
      </w:r>
      <w:r w:rsidR="006C25FD" w:rsidRPr="00D419C8">
        <w:rPr>
          <w:rFonts w:ascii="Times New Roman" w:hAnsi="Times New Roman" w:cs="Times New Roman"/>
          <w:sz w:val="24"/>
          <w:szCs w:val="24"/>
        </w:rPr>
        <w:tab/>
      </w:r>
      <w:r w:rsidR="006C25FD" w:rsidRPr="00D419C8">
        <w:rPr>
          <w:rFonts w:ascii="Times New Roman" w:hAnsi="Times New Roman" w:cs="Times New Roman"/>
          <w:sz w:val="24"/>
          <w:szCs w:val="24"/>
        </w:rPr>
        <w:tab/>
      </w:r>
      <w:r w:rsidR="00CC2D93" w:rsidRPr="00D419C8">
        <w:rPr>
          <w:rFonts w:ascii="Times New Roman" w:hAnsi="Times New Roman" w:cs="Times New Roman"/>
          <w:sz w:val="24"/>
          <w:szCs w:val="24"/>
        </w:rPr>
        <w:t xml:space="preserve">SOLID / </w:t>
      </w:r>
      <w:r w:rsidR="00353FAE">
        <w:rPr>
          <w:rFonts w:ascii="Times New Roman" w:hAnsi="Times New Roman" w:cs="Times New Roman"/>
          <w:sz w:val="24"/>
          <w:szCs w:val="24"/>
        </w:rPr>
        <w:t>Object-Oriented Design</w:t>
      </w:r>
    </w:p>
    <w:p w14:paraId="02EF33ED" w14:textId="2B244044" w:rsidR="00971F76" w:rsidRPr="00D419C8" w:rsidRDefault="00CC2D93" w:rsidP="00A347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Design Patterns</w:t>
      </w:r>
      <w:r w:rsidR="00450C25" w:rsidRPr="00D419C8">
        <w:rPr>
          <w:rFonts w:ascii="Times New Roman" w:hAnsi="Times New Roman" w:cs="Times New Roman"/>
          <w:sz w:val="24"/>
          <w:szCs w:val="24"/>
        </w:rPr>
        <w:tab/>
      </w:r>
      <w:r w:rsidR="00450C25" w:rsidRPr="00D419C8">
        <w:rPr>
          <w:rFonts w:ascii="Times New Roman" w:hAnsi="Times New Roman" w:cs="Times New Roman"/>
          <w:sz w:val="24"/>
          <w:szCs w:val="24"/>
        </w:rPr>
        <w:tab/>
      </w:r>
      <w:r w:rsidR="00450C25" w:rsidRPr="00D419C8">
        <w:rPr>
          <w:rFonts w:ascii="Times New Roman" w:hAnsi="Times New Roman" w:cs="Times New Roman"/>
          <w:sz w:val="24"/>
          <w:szCs w:val="24"/>
        </w:rPr>
        <w:tab/>
      </w:r>
      <w:r w:rsidR="00EA6D78" w:rsidRPr="00D419C8">
        <w:rPr>
          <w:rFonts w:ascii="Times New Roman" w:hAnsi="Times New Roman" w:cs="Times New Roman"/>
          <w:sz w:val="24"/>
          <w:szCs w:val="24"/>
        </w:rPr>
        <w:t xml:space="preserve">Micro-service / Micro-front </w:t>
      </w:r>
      <w:proofErr w:type="gramStart"/>
      <w:r w:rsidR="00EA6D78" w:rsidRPr="00D419C8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14:paraId="0BB17BA3" w14:textId="79B64468" w:rsidR="00EA6D78" w:rsidRDefault="00EA6D78" w:rsidP="001C6D6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WPF / MVVM</w:t>
      </w:r>
      <w:r w:rsidR="001C6D67">
        <w:rPr>
          <w:rFonts w:ascii="Times New Roman" w:hAnsi="Times New Roman" w:cs="Times New Roman"/>
          <w:sz w:val="24"/>
          <w:szCs w:val="24"/>
        </w:rPr>
        <w:tab/>
      </w:r>
      <w:r w:rsidR="001C6D67">
        <w:rPr>
          <w:rFonts w:ascii="Times New Roman" w:hAnsi="Times New Roman" w:cs="Times New Roman"/>
          <w:sz w:val="24"/>
          <w:szCs w:val="24"/>
        </w:rPr>
        <w:tab/>
      </w:r>
      <w:r w:rsidR="001C6D67">
        <w:rPr>
          <w:rFonts w:ascii="Times New Roman" w:hAnsi="Times New Roman" w:cs="Times New Roman"/>
          <w:sz w:val="24"/>
          <w:szCs w:val="24"/>
        </w:rPr>
        <w:tab/>
        <w:t>Microsoft Azure</w:t>
      </w:r>
    </w:p>
    <w:p w14:paraId="1A7C5212" w14:textId="34C1B9A9" w:rsidR="008F3613" w:rsidRPr="00D419C8" w:rsidRDefault="009829C6" w:rsidP="008F361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T-SQL</w:t>
      </w:r>
      <w:r w:rsidR="00353FAE">
        <w:rPr>
          <w:rFonts w:ascii="Times New Roman" w:hAnsi="Times New Roman" w:cs="Times New Roman"/>
          <w:sz w:val="24"/>
          <w:szCs w:val="24"/>
        </w:rPr>
        <w:tab/>
      </w:r>
      <w:r w:rsidR="00353FAE">
        <w:rPr>
          <w:rFonts w:ascii="Times New Roman" w:hAnsi="Times New Roman" w:cs="Times New Roman"/>
          <w:sz w:val="24"/>
          <w:szCs w:val="24"/>
        </w:rPr>
        <w:tab/>
      </w:r>
      <w:r w:rsidR="00353FAE">
        <w:rPr>
          <w:rFonts w:ascii="Times New Roman" w:hAnsi="Times New Roman" w:cs="Times New Roman"/>
          <w:sz w:val="24"/>
          <w:szCs w:val="24"/>
        </w:rPr>
        <w:tab/>
      </w:r>
      <w:r w:rsidR="00353FAE">
        <w:rPr>
          <w:rFonts w:ascii="Times New Roman" w:hAnsi="Times New Roman" w:cs="Times New Roman"/>
          <w:sz w:val="24"/>
          <w:szCs w:val="24"/>
        </w:rPr>
        <w:tab/>
      </w:r>
      <w:r w:rsidR="00353FAE">
        <w:rPr>
          <w:rFonts w:ascii="Times New Roman" w:hAnsi="Times New Roman" w:cs="Times New Roman"/>
          <w:sz w:val="24"/>
          <w:szCs w:val="24"/>
        </w:rPr>
        <w:tab/>
      </w:r>
      <w:r w:rsidR="00E2668F">
        <w:rPr>
          <w:rFonts w:ascii="Times New Roman" w:hAnsi="Times New Roman" w:cs="Times New Roman"/>
          <w:sz w:val="24"/>
          <w:szCs w:val="24"/>
        </w:rPr>
        <w:t>Stored Procedures</w:t>
      </w:r>
      <w:r w:rsidR="00810DE0">
        <w:rPr>
          <w:rFonts w:ascii="Times New Roman" w:hAnsi="Times New Roman" w:cs="Times New Roman"/>
          <w:sz w:val="24"/>
          <w:szCs w:val="24"/>
        </w:rPr>
        <w:t xml:space="preserve"> / </w:t>
      </w:r>
      <w:r w:rsidR="00E2668F">
        <w:rPr>
          <w:rFonts w:ascii="Times New Roman" w:hAnsi="Times New Roman" w:cs="Times New Roman"/>
          <w:sz w:val="24"/>
          <w:szCs w:val="24"/>
        </w:rPr>
        <w:t>User-Defined Functions</w:t>
      </w:r>
    </w:p>
    <w:p w14:paraId="4C9FA3DE" w14:textId="77777777" w:rsidR="00A347C1" w:rsidRPr="00A347C1" w:rsidRDefault="00A347C1" w:rsidP="00EA6D78">
      <w:p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1628B9BD" w14:textId="71130688" w:rsidR="001C6D67" w:rsidRPr="008F3613" w:rsidRDefault="00DA0EAA" w:rsidP="001C6D67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32"/>
          <w:szCs w:val="32"/>
        </w:rPr>
      </w:pPr>
      <w:r w:rsidRPr="008F3613">
        <w:rPr>
          <w:rFonts w:ascii="Times New Roman" w:hAnsi="Times New Roman" w:cs="Times New Roman"/>
          <w:color w:val="7B7B7B" w:themeColor="accent3" w:themeShade="BF"/>
          <w:sz w:val="32"/>
          <w:szCs w:val="32"/>
        </w:rPr>
        <w:t>L</w:t>
      </w:r>
      <w:r w:rsidR="003774A8" w:rsidRPr="008F3613">
        <w:rPr>
          <w:rFonts w:ascii="Times New Roman" w:hAnsi="Times New Roman" w:cs="Times New Roman"/>
          <w:color w:val="7B7B7B" w:themeColor="accent3" w:themeShade="BF"/>
          <w:sz w:val="32"/>
          <w:szCs w:val="32"/>
        </w:rPr>
        <w:t>anguages</w:t>
      </w:r>
      <w:r w:rsidR="00167E7E" w:rsidRPr="008F3613">
        <w:rPr>
          <w:rFonts w:ascii="Times New Roman" w:hAnsi="Times New Roman" w:cs="Times New Roman"/>
          <w:color w:val="7B7B7B" w:themeColor="accent3" w:themeShade="BF"/>
          <w:sz w:val="32"/>
          <w:szCs w:val="32"/>
        </w:rPr>
        <w:t xml:space="preserve"> </w:t>
      </w:r>
      <w:r w:rsidR="005B5B94" w:rsidRPr="008F3613">
        <w:rPr>
          <w:rFonts w:ascii="Times New Roman" w:hAnsi="Times New Roman" w:cs="Times New Roman"/>
          <w:color w:val="7B7B7B" w:themeColor="accent3" w:themeShade="BF"/>
          <w:sz w:val="32"/>
          <w:szCs w:val="32"/>
        </w:rPr>
        <w:t xml:space="preserve">/ Libraries </w:t>
      </w:r>
      <w:r w:rsidR="00B075F5" w:rsidRPr="008F3613">
        <w:rPr>
          <w:rFonts w:ascii="Times New Roman" w:hAnsi="Times New Roman" w:cs="Times New Roman"/>
          <w:color w:val="7B7B7B" w:themeColor="accent3" w:themeShade="BF"/>
          <w:sz w:val="32"/>
          <w:szCs w:val="32"/>
        </w:rPr>
        <w:t>/</w:t>
      </w:r>
      <w:r w:rsidR="005B5B94" w:rsidRPr="008F3613">
        <w:rPr>
          <w:rFonts w:ascii="Times New Roman" w:hAnsi="Times New Roman" w:cs="Times New Roman"/>
          <w:color w:val="7B7B7B" w:themeColor="accent3" w:themeShade="BF"/>
          <w:sz w:val="32"/>
          <w:szCs w:val="32"/>
        </w:rPr>
        <w:t xml:space="preserve"> </w:t>
      </w:r>
      <w:r w:rsidR="003774A8" w:rsidRPr="008F3613">
        <w:rPr>
          <w:rFonts w:ascii="Times New Roman" w:hAnsi="Times New Roman" w:cs="Times New Roman"/>
          <w:color w:val="7B7B7B" w:themeColor="accent3" w:themeShade="BF"/>
          <w:sz w:val="32"/>
          <w:szCs w:val="32"/>
        </w:rPr>
        <w:t>Frameworks</w:t>
      </w:r>
      <w:r w:rsidR="001C6D67" w:rsidRPr="008F3613">
        <w:rPr>
          <w:rFonts w:ascii="Times New Roman" w:hAnsi="Times New Roman" w:cs="Times New Roman"/>
          <w:color w:val="7B7B7B" w:themeColor="accent3" w:themeShade="BF"/>
          <w:sz w:val="32"/>
          <w:szCs w:val="32"/>
        </w:rPr>
        <w:t xml:space="preserve"> / Tools</w:t>
      </w:r>
    </w:p>
    <w:p w14:paraId="4333AA72" w14:textId="56C4E822" w:rsidR="001C6D67" w:rsidRDefault="001C6D67" w:rsidP="000129F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Server</w:t>
      </w:r>
      <w:r w:rsidR="00B61F73">
        <w:rPr>
          <w:rFonts w:ascii="Times New Roman" w:hAnsi="Times New Roman" w:cs="Times New Roman"/>
          <w:sz w:val="24"/>
          <w:szCs w:val="24"/>
        </w:rPr>
        <w:t xml:space="preserve"> / T-SQL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Visual Studio</w:t>
      </w:r>
    </w:p>
    <w:p w14:paraId="7D23D20F" w14:textId="2670E2BA" w:rsidR="003774A8" w:rsidRPr="00D419C8" w:rsidRDefault="003774A8" w:rsidP="000129F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C# /</w:t>
      </w:r>
      <w:r w:rsidR="000129FA" w:rsidRPr="00D419C8">
        <w:rPr>
          <w:rFonts w:ascii="Times New Roman" w:hAnsi="Times New Roman" w:cs="Times New Roman"/>
          <w:sz w:val="24"/>
          <w:szCs w:val="24"/>
        </w:rPr>
        <w:t xml:space="preserve"> .NET</w:t>
      </w:r>
      <w:r w:rsidR="000129FA" w:rsidRPr="00D419C8">
        <w:rPr>
          <w:rFonts w:ascii="Times New Roman" w:hAnsi="Times New Roman" w:cs="Times New Roman"/>
          <w:sz w:val="24"/>
          <w:szCs w:val="24"/>
        </w:rPr>
        <w:tab/>
      </w:r>
      <w:r w:rsidR="000129FA" w:rsidRPr="00D419C8">
        <w:rPr>
          <w:rFonts w:ascii="Times New Roman" w:hAnsi="Times New Roman" w:cs="Times New Roman"/>
          <w:sz w:val="24"/>
          <w:szCs w:val="24"/>
        </w:rPr>
        <w:tab/>
      </w:r>
      <w:r w:rsidR="00353FAE">
        <w:rPr>
          <w:rFonts w:ascii="Times New Roman" w:hAnsi="Times New Roman" w:cs="Times New Roman"/>
          <w:sz w:val="24"/>
          <w:szCs w:val="24"/>
        </w:rPr>
        <w:tab/>
      </w:r>
      <w:r w:rsidR="00353FAE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>Entity Framework</w:t>
      </w:r>
    </w:p>
    <w:p w14:paraId="703D693E" w14:textId="77777777" w:rsidR="00B61F73" w:rsidRDefault="003774A8" w:rsidP="00B61F7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JavaScript</w:t>
      </w:r>
      <w:r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ab/>
        <w:t>Dapper</w:t>
      </w:r>
    </w:p>
    <w:p w14:paraId="03F3F361" w14:textId="5E4D4E62" w:rsidR="003774A8" w:rsidRPr="00D419C8" w:rsidRDefault="003774A8" w:rsidP="00B61F7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 xml:space="preserve">Html </w:t>
      </w:r>
      <w:r w:rsidR="00CB7EE3" w:rsidRPr="00D419C8">
        <w:rPr>
          <w:rFonts w:ascii="Times New Roman" w:hAnsi="Times New Roman" w:cs="Times New Roman"/>
          <w:sz w:val="24"/>
          <w:szCs w:val="24"/>
        </w:rPr>
        <w:t>/</w:t>
      </w:r>
      <w:r w:rsidRPr="00D419C8">
        <w:rPr>
          <w:rFonts w:ascii="Times New Roman" w:hAnsi="Times New Roman" w:cs="Times New Roman"/>
          <w:sz w:val="24"/>
          <w:szCs w:val="24"/>
        </w:rPr>
        <w:t xml:space="preserve"> CSS</w:t>
      </w:r>
      <w:r w:rsidR="00B61F73">
        <w:rPr>
          <w:rFonts w:ascii="Times New Roman" w:hAnsi="Times New Roman" w:cs="Times New Roman"/>
          <w:sz w:val="24"/>
          <w:szCs w:val="24"/>
        </w:rPr>
        <w:tab/>
      </w:r>
      <w:r w:rsidR="00B61F73">
        <w:rPr>
          <w:rFonts w:ascii="Times New Roman" w:hAnsi="Times New Roman" w:cs="Times New Roman"/>
          <w:sz w:val="24"/>
          <w:szCs w:val="24"/>
        </w:rPr>
        <w:tab/>
      </w:r>
      <w:r w:rsidR="00B61F73">
        <w:rPr>
          <w:rFonts w:ascii="Times New Roman" w:hAnsi="Times New Roman" w:cs="Times New Roman"/>
          <w:sz w:val="24"/>
          <w:szCs w:val="24"/>
        </w:rPr>
        <w:tab/>
      </w:r>
      <w:r w:rsidR="00B61F73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>PostgreSQL</w:t>
      </w:r>
    </w:p>
    <w:p w14:paraId="703410FF" w14:textId="2A555135" w:rsidR="00CB7EE3" w:rsidRPr="00D419C8" w:rsidRDefault="00DC60F0" w:rsidP="00B22F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Cosmos DB</w:t>
      </w:r>
      <w:r w:rsidR="003774A8" w:rsidRPr="00D419C8">
        <w:rPr>
          <w:rFonts w:ascii="Times New Roman" w:hAnsi="Times New Roman" w:cs="Times New Roman"/>
          <w:sz w:val="24"/>
          <w:szCs w:val="24"/>
        </w:rPr>
        <w:tab/>
      </w:r>
      <w:r w:rsidR="003774A8" w:rsidRPr="00D419C8">
        <w:rPr>
          <w:rFonts w:ascii="Times New Roman" w:hAnsi="Times New Roman" w:cs="Times New Roman"/>
          <w:sz w:val="24"/>
          <w:szCs w:val="24"/>
        </w:rPr>
        <w:tab/>
      </w:r>
      <w:r w:rsidR="003774A8" w:rsidRPr="00D419C8">
        <w:rPr>
          <w:rFonts w:ascii="Times New Roman" w:hAnsi="Times New Roman" w:cs="Times New Roman"/>
          <w:sz w:val="24"/>
          <w:szCs w:val="24"/>
        </w:rPr>
        <w:tab/>
      </w:r>
      <w:r w:rsidR="003774A8" w:rsidRPr="00D419C8">
        <w:rPr>
          <w:rFonts w:ascii="Times New Roman" w:hAnsi="Times New Roman" w:cs="Times New Roman"/>
          <w:sz w:val="24"/>
          <w:szCs w:val="24"/>
        </w:rPr>
        <w:tab/>
        <w:t>Bash</w:t>
      </w:r>
      <w:r w:rsidR="00075D93">
        <w:rPr>
          <w:rFonts w:ascii="Times New Roman" w:hAnsi="Times New Roman" w:cs="Times New Roman"/>
          <w:sz w:val="24"/>
          <w:szCs w:val="24"/>
        </w:rPr>
        <w:t xml:space="preserve"> Scripting</w:t>
      </w:r>
    </w:p>
    <w:p w14:paraId="5B2B40A8" w14:textId="2037BEE2" w:rsidR="00F010A4" w:rsidRPr="00D419C8" w:rsidRDefault="00DC60F0" w:rsidP="00F010A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PowerShell</w:t>
      </w:r>
      <w:r w:rsidR="00F010A4" w:rsidRPr="00D419C8">
        <w:rPr>
          <w:rFonts w:ascii="Times New Roman" w:hAnsi="Times New Roman" w:cs="Times New Roman"/>
          <w:sz w:val="24"/>
          <w:szCs w:val="24"/>
        </w:rPr>
        <w:tab/>
      </w:r>
      <w:r w:rsidR="00F010A4" w:rsidRPr="00D419C8">
        <w:rPr>
          <w:rFonts w:ascii="Times New Roman" w:hAnsi="Times New Roman" w:cs="Times New Roman"/>
          <w:sz w:val="24"/>
          <w:szCs w:val="24"/>
        </w:rPr>
        <w:tab/>
      </w:r>
      <w:r w:rsidR="00F010A4" w:rsidRPr="00D419C8">
        <w:rPr>
          <w:rFonts w:ascii="Times New Roman" w:hAnsi="Times New Roman" w:cs="Times New Roman"/>
          <w:sz w:val="24"/>
          <w:szCs w:val="24"/>
        </w:rPr>
        <w:tab/>
      </w:r>
      <w:r w:rsidR="00F010A4" w:rsidRPr="00D419C8">
        <w:rPr>
          <w:rFonts w:ascii="Times New Roman" w:hAnsi="Times New Roman" w:cs="Times New Roman"/>
          <w:sz w:val="24"/>
          <w:szCs w:val="24"/>
        </w:rPr>
        <w:tab/>
      </w:r>
      <w:r w:rsidR="003774A8" w:rsidRPr="00D419C8">
        <w:rPr>
          <w:rFonts w:ascii="Times New Roman" w:hAnsi="Times New Roman" w:cs="Times New Roman"/>
          <w:sz w:val="24"/>
          <w:szCs w:val="24"/>
        </w:rPr>
        <w:t>React.js</w:t>
      </w:r>
    </w:p>
    <w:p w14:paraId="08EEA30E" w14:textId="77777777" w:rsidR="00075D93" w:rsidRDefault="00DC60F0" w:rsidP="00075D9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Git / GitHub</w:t>
      </w:r>
      <w:r w:rsidR="00F010A4" w:rsidRPr="00D419C8">
        <w:rPr>
          <w:rFonts w:ascii="Times New Roman" w:hAnsi="Times New Roman" w:cs="Times New Roman"/>
          <w:sz w:val="24"/>
          <w:szCs w:val="24"/>
        </w:rPr>
        <w:tab/>
      </w:r>
      <w:r w:rsidR="00F010A4" w:rsidRPr="00D419C8">
        <w:rPr>
          <w:rFonts w:ascii="Times New Roman" w:hAnsi="Times New Roman" w:cs="Times New Roman"/>
          <w:sz w:val="24"/>
          <w:szCs w:val="24"/>
        </w:rPr>
        <w:tab/>
      </w:r>
      <w:r w:rsidR="00F010A4" w:rsidRPr="00D419C8">
        <w:rPr>
          <w:rFonts w:ascii="Times New Roman" w:hAnsi="Times New Roman" w:cs="Times New Roman"/>
          <w:sz w:val="24"/>
          <w:szCs w:val="24"/>
        </w:rPr>
        <w:tab/>
      </w:r>
      <w:r w:rsidR="00F010A4" w:rsidRPr="00D419C8">
        <w:rPr>
          <w:rFonts w:ascii="Times New Roman" w:hAnsi="Times New Roman" w:cs="Times New Roman"/>
          <w:sz w:val="24"/>
          <w:szCs w:val="24"/>
        </w:rPr>
        <w:tab/>
        <w:t>Node / NPM</w:t>
      </w:r>
    </w:p>
    <w:p w14:paraId="794BE268" w14:textId="2589D835" w:rsidR="000129FA" w:rsidRDefault="00EA6D78" w:rsidP="00075D9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Swagger</w:t>
      </w:r>
      <w:r w:rsidR="00075D93">
        <w:rPr>
          <w:rFonts w:ascii="Times New Roman" w:hAnsi="Times New Roman" w:cs="Times New Roman"/>
          <w:sz w:val="24"/>
          <w:szCs w:val="24"/>
        </w:rPr>
        <w:tab/>
      </w:r>
      <w:r w:rsidR="00075D93">
        <w:rPr>
          <w:rFonts w:ascii="Times New Roman" w:hAnsi="Times New Roman" w:cs="Times New Roman"/>
          <w:sz w:val="24"/>
          <w:szCs w:val="24"/>
        </w:rPr>
        <w:tab/>
      </w:r>
      <w:r w:rsidR="00075D93">
        <w:rPr>
          <w:rFonts w:ascii="Times New Roman" w:hAnsi="Times New Roman" w:cs="Times New Roman"/>
          <w:sz w:val="24"/>
          <w:szCs w:val="24"/>
        </w:rPr>
        <w:tab/>
      </w:r>
      <w:r w:rsidR="00075D93">
        <w:rPr>
          <w:rFonts w:ascii="Times New Roman" w:hAnsi="Times New Roman" w:cs="Times New Roman"/>
          <w:sz w:val="24"/>
          <w:szCs w:val="24"/>
        </w:rPr>
        <w:tab/>
      </w:r>
      <w:r w:rsidR="001C6D67">
        <w:rPr>
          <w:rFonts w:ascii="Times New Roman" w:hAnsi="Times New Roman" w:cs="Times New Roman"/>
          <w:sz w:val="24"/>
          <w:szCs w:val="24"/>
        </w:rPr>
        <w:t>Jira Ticketing</w:t>
      </w:r>
    </w:p>
    <w:p w14:paraId="7A1E47E7" w14:textId="6CFACCDA" w:rsidR="001C6D67" w:rsidRDefault="001C6D67" w:rsidP="00EA6D7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DevOps</w:t>
      </w:r>
    </w:p>
    <w:p w14:paraId="1BE6E2BF" w14:textId="77777777" w:rsidR="008F3613" w:rsidRDefault="008F3613" w:rsidP="00EA6D7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8CE5152" w14:textId="164743E9" w:rsidR="008F3613" w:rsidRDefault="008F3613" w:rsidP="008F36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 / CD:</w:t>
      </w:r>
    </w:p>
    <w:p w14:paraId="25B7E6DD" w14:textId="1B207EC9" w:rsidR="008F3613" w:rsidRDefault="008F3613" w:rsidP="008F36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04EF2B7" w14:textId="622D5ED0" w:rsidR="008F3613" w:rsidRDefault="008F3613" w:rsidP="008F36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Azure DevOps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GitHub / Gi</w:t>
      </w:r>
      <w:r w:rsidR="00746D63">
        <w:rPr>
          <w:rFonts w:ascii="Times New Roman" w:hAnsi="Times New Roman" w:cs="Times New Roman"/>
          <w:sz w:val="24"/>
          <w:szCs w:val="24"/>
        </w:rPr>
        <w:t>t CLI</w:t>
      </w:r>
    </w:p>
    <w:p w14:paraId="5AA5A823" w14:textId="77B1798D" w:rsidR="008F3613" w:rsidRPr="00D419C8" w:rsidRDefault="008F3613" w:rsidP="008F36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TeamCity </w:t>
      </w:r>
      <w:r w:rsidR="00746D63">
        <w:rPr>
          <w:rFonts w:ascii="Times New Roman" w:hAnsi="Times New Roman" w:cs="Times New Roman"/>
          <w:sz w:val="24"/>
          <w:szCs w:val="24"/>
        </w:rPr>
        <w:t>Build</w:t>
      </w:r>
      <w:r w:rsidR="00746D63">
        <w:rPr>
          <w:rFonts w:ascii="Times New Roman" w:hAnsi="Times New Roman" w:cs="Times New Roman"/>
          <w:sz w:val="24"/>
          <w:szCs w:val="24"/>
        </w:rPr>
        <w:tab/>
      </w:r>
      <w:r w:rsidR="00746D63">
        <w:rPr>
          <w:rFonts w:ascii="Times New Roman" w:hAnsi="Times New Roman" w:cs="Times New Roman"/>
          <w:sz w:val="24"/>
          <w:szCs w:val="24"/>
        </w:rPr>
        <w:tab/>
      </w:r>
      <w:r w:rsidR="00746D63">
        <w:rPr>
          <w:rFonts w:ascii="Times New Roman" w:hAnsi="Times New Roman" w:cs="Times New Roman"/>
          <w:sz w:val="24"/>
          <w:szCs w:val="24"/>
        </w:rPr>
        <w:tab/>
        <w:t>Cake Build / Cake Make</w:t>
      </w:r>
      <w:r w:rsidR="00746D63">
        <w:rPr>
          <w:rFonts w:ascii="Times New Roman" w:hAnsi="Times New Roman" w:cs="Times New Roman"/>
          <w:sz w:val="24"/>
          <w:szCs w:val="24"/>
        </w:rPr>
        <w:tab/>
      </w:r>
      <w:r w:rsidR="00746D63">
        <w:rPr>
          <w:rFonts w:ascii="Times New Roman" w:hAnsi="Times New Roman" w:cs="Times New Roman"/>
          <w:sz w:val="24"/>
          <w:szCs w:val="24"/>
        </w:rPr>
        <w:tab/>
      </w:r>
      <w:r w:rsidR="00746D63">
        <w:rPr>
          <w:rFonts w:ascii="Times New Roman" w:hAnsi="Times New Roman" w:cs="Times New Roman"/>
          <w:sz w:val="24"/>
          <w:szCs w:val="24"/>
        </w:rPr>
        <w:tab/>
      </w:r>
      <w:r w:rsidR="00746D63">
        <w:rPr>
          <w:rFonts w:ascii="Times New Roman" w:hAnsi="Times New Roman" w:cs="Times New Roman"/>
          <w:sz w:val="24"/>
          <w:szCs w:val="24"/>
        </w:rPr>
        <w:tab/>
      </w:r>
    </w:p>
    <w:p w14:paraId="4410C7F5" w14:textId="77777777" w:rsidR="00746D63" w:rsidRDefault="00746D63" w:rsidP="005B5B9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</w:p>
    <w:p w14:paraId="62804132" w14:textId="0F8D8AC1" w:rsidR="007C258A" w:rsidRPr="007C4184" w:rsidRDefault="00935010" w:rsidP="005B5B9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Visible Supply Chain / </w:t>
      </w:r>
      <w:r w:rsidR="00DC60F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Maersk</w:t>
      </w:r>
    </w:p>
    <w:p w14:paraId="0C549F60" w14:textId="594DCD52" w:rsidR="00F24C7B" w:rsidRPr="005B5B94" w:rsidRDefault="0052363C" w:rsidP="005B5B94">
      <w:pPr>
        <w:pStyle w:val="Heading3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Feb/</w:t>
      </w:r>
      <w:r w:rsidR="007C258A" w:rsidRPr="00CD2844">
        <w:rPr>
          <w:rFonts w:ascii="Times New Roman" w:hAnsi="Times New Roman" w:cs="Times New Roman"/>
        </w:rPr>
        <w:t xml:space="preserve">2023 – </w:t>
      </w:r>
      <w:r>
        <w:rPr>
          <w:rFonts w:ascii="Times New Roman" w:hAnsi="Times New Roman" w:cs="Times New Roman"/>
        </w:rPr>
        <w:t>Dec/</w:t>
      </w:r>
      <w:r w:rsidR="00633939">
        <w:rPr>
          <w:rFonts w:ascii="Times New Roman" w:hAnsi="Times New Roman" w:cs="Times New Roman"/>
        </w:rPr>
        <w:t>202</w:t>
      </w:r>
      <w:r w:rsidR="00C07BC6">
        <w:rPr>
          <w:rFonts w:ascii="Times New Roman" w:hAnsi="Times New Roman" w:cs="Times New Roman"/>
        </w:rPr>
        <w:t>3</w:t>
      </w:r>
    </w:p>
    <w:p w14:paraId="34477D59" w14:textId="76813552" w:rsidR="006F250E" w:rsidRPr="00D419C8" w:rsidRDefault="00F24C7B" w:rsidP="005B5B94">
      <w:pPr>
        <w:spacing w:after="240"/>
        <w:rPr>
          <w:rFonts w:ascii="Times New Roman" w:hAnsi="Times New Roman" w:cs="Times New Roman"/>
          <w:i/>
          <w:iCs/>
          <w:sz w:val="28"/>
          <w:szCs w:val="28"/>
        </w:rPr>
      </w:pPr>
      <w:r w:rsidRPr="00D419C8">
        <w:rPr>
          <w:rFonts w:ascii="Times New Roman" w:hAnsi="Times New Roman" w:cs="Times New Roman"/>
          <w:i/>
          <w:iCs/>
          <w:sz w:val="28"/>
          <w:szCs w:val="28"/>
        </w:rPr>
        <w:t xml:space="preserve">Supply Chain / Integrations around supply chain </w:t>
      </w:r>
      <w:proofErr w:type="gramStart"/>
      <w:r w:rsidRPr="00D419C8">
        <w:rPr>
          <w:rFonts w:ascii="Times New Roman" w:hAnsi="Times New Roman" w:cs="Times New Roman"/>
          <w:i/>
          <w:iCs/>
          <w:sz w:val="28"/>
          <w:szCs w:val="28"/>
        </w:rPr>
        <w:t>management</w:t>
      </w:r>
      <w:proofErr w:type="gramEnd"/>
    </w:p>
    <w:p w14:paraId="5124EA5C" w14:textId="77777777" w:rsidR="00F645A9" w:rsidRDefault="00F645A9" w:rsidP="005B5B94">
      <w:pPr>
        <w:pStyle w:val="ListBullet"/>
        <w:numPr>
          <w:ilvl w:val="0"/>
          <w:numId w:val="0"/>
        </w:numPr>
        <w:spacing w:after="240" w:line="240" w:lineRule="auto"/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</w:pPr>
      <w:r w:rsidRPr="003A7E2B"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  <w:t>WORK RESPONSIBILITIES</w:t>
      </w:r>
    </w:p>
    <w:p w14:paraId="103FA94F" w14:textId="65E16888" w:rsidR="00F645A9" w:rsidRPr="000129FA" w:rsidRDefault="00F645A9" w:rsidP="001C6D67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Integrate client(s)</w:t>
      </w:r>
      <w:r w:rsidR="00257D35" w:rsidRPr="000129FA">
        <w:rPr>
          <w:rFonts w:ascii="Times New Roman" w:hAnsi="Times New Roman" w:cs="Times New Roman"/>
          <w:sz w:val="28"/>
          <w:szCs w:val="28"/>
        </w:rPr>
        <w:t xml:space="preserve"> with services:</w:t>
      </w:r>
    </w:p>
    <w:p w14:paraId="2C869F9B" w14:textId="03F21A25" w:rsidR="00257D35" w:rsidRDefault="00C52345" w:rsidP="001C6D67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 xml:space="preserve">ASP.NET / Standard / Entity framework / SOAP </w:t>
      </w:r>
      <w:r w:rsidR="000655D4" w:rsidRPr="000129FA">
        <w:rPr>
          <w:rFonts w:ascii="Times New Roman" w:hAnsi="Times New Roman" w:cs="Times New Roman"/>
          <w:sz w:val="28"/>
          <w:szCs w:val="28"/>
        </w:rPr>
        <w:t>/ Rest</w:t>
      </w:r>
    </w:p>
    <w:p w14:paraId="60DBC0A1" w14:textId="47943294" w:rsidR="00B9150F" w:rsidRPr="00B9150F" w:rsidRDefault="008F3613" w:rsidP="00B9150F">
      <w:pPr>
        <w:pStyle w:val="ListBullet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Worked on 4.61 .NET Standard application that was a hybrid between </w:t>
      </w:r>
      <w:r w:rsidR="00B9150F">
        <w:rPr>
          <w:rFonts w:ascii="Times New Roman" w:hAnsi="Times New Roman" w:cs="Times New Roman"/>
          <w:sz w:val="28"/>
          <w:szCs w:val="28"/>
        </w:rPr>
        <w:t>SOAP, WCF, and Web API or REST depending on client needs for their integration.</w:t>
      </w:r>
    </w:p>
    <w:p w14:paraId="754F0606" w14:textId="039CA0DF" w:rsidR="00F645A9" w:rsidRDefault="00F645A9" w:rsidP="001C6D67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 xml:space="preserve">Label </w:t>
      </w:r>
      <w:r w:rsidR="00007291" w:rsidRPr="000129FA">
        <w:rPr>
          <w:rFonts w:ascii="Times New Roman" w:hAnsi="Times New Roman" w:cs="Times New Roman"/>
          <w:sz w:val="28"/>
          <w:szCs w:val="28"/>
        </w:rPr>
        <w:t>Generation</w:t>
      </w:r>
    </w:p>
    <w:p w14:paraId="3AF8D3DF" w14:textId="6E15ED14" w:rsidR="00B9150F" w:rsidRPr="00B9150F" w:rsidRDefault="00B9150F" w:rsidP="00B9150F">
      <w:pPr>
        <w:pStyle w:val="ListBullet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shipping API requests to carrier API format and return client expected format.</w:t>
      </w:r>
    </w:p>
    <w:p w14:paraId="73A71B93" w14:textId="1F8F9C1B" w:rsidR="00F645A9" w:rsidRPr="000129FA" w:rsidRDefault="00F645A9" w:rsidP="001C6D67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Tracking</w:t>
      </w:r>
    </w:p>
    <w:p w14:paraId="6CD9B8EE" w14:textId="7A237C0C" w:rsidR="00F645A9" w:rsidRDefault="00F645A9" w:rsidP="001C6D67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 xml:space="preserve">Address </w:t>
      </w:r>
      <w:r w:rsidR="00746D63" w:rsidRPr="000129FA">
        <w:rPr>
          <w:rFonts w:ascii="Times New Roman" w:hAnsi="Times New Roman" w:cs="Times New Roman"/>
          <w:sz w:val="28"/>
          <w:szCs w:val="28"/>
        </w:rPr>
        <w:t>validation.</w:t>
      </w:r>
    </w:p>
    <w:p w14:paraId="0979DEFE" w14:textId="764717A2" w:rsidR="00B9150F" w:rsidRPr="00B9150F" w:rsidRDefault="00B9150F" w:rsidP="00B9150F">
      <w:pPr>
        <w:pStyle w:val="ListBullet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Validate address for best shipping options based on zones.</w:t>
      </w:r>
    </w:p>
    <w:p w14:paraId="300A8ED1" w14:textId="143239D5" w:rsidR="00F645A9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Shipping manifests</w:t>
      </w:r>
    </w:p>
    <w:p w14:paraId="13A2BF96" w14:textId="76142143" w:rsidR="00B9150F" w:rsidRDefault="00B9150F" w:rsidP="00B9150F">
      <w:pPr>
        <w:pStyle w:val="ListBullet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End-of day shipping manifest documents or scan form.</w:t>
      </w:r>
    </w:p>
    <w:p w14:paraId="0D866413" w14:textId="77777777" w:rsidR="00B9150F" w:rsidRPr="000129FA" w:rsidRDefault="00B9150F" w:rsidP="00B9150F">
      <w:pPr>
        <w:pStyle w:val="ListBullet"/>
        <w:numPr>
          <w:ilvl w:val="0"/>
          <w:numId w:val="0"/>
        </w:numPr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3D616054" w14:textId="1B3C2415" w:rsidR="00C52345" w:rsidRDefault="00C52345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Accounts and certification</w:t>
      </w:r>
    </w:p>
    <w:p w14:paraId="5E0F6D17" w14:textId="234AB512" w:rsidR="00B9150F" w:rsidRPr="00B9150F" w:rsidRDefault="00B9150F" w:rsidP="00B9150F">
      <w:pPr>
        <w:pStyle w:val="ListBullet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label generations and submit to FedEx for certification in a test environment before production.</w:t>
      </w:r>
    </w:p>
    <w:p w14:paraId="2E52626C" w14:textId="63CA29B6" w:rsidR="009F6CBD" w:rsidRDefault="009F6CBD" w:rsidP="009F6CBD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C</w:t>
      </w:r>
      <w:r w:rsidR="000655D4" w:rsidRPr="000129FA">
        <w:rPr>
          <w:rFonts w:ascii="Times New Roman" w:hAnsi="Times New Roman" w:cs="Times New Roman"/>
          <w:sz w:val="28"/>
          <w:szCs w:val="28"/>
        </w:rPr>
        <w:t>aching</w:t>
      </w:r>
    </w:p>
    <w:p w14:paraId="6E1F46D7" w14:textId="7DEE7443" w:rsidR="00B9150F" w:rsidRDefault="00B9150F" w:rsidP="00B9150F">
      <w:pPr>
        <w:pStyle w:val="ListBullet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In-memory caching techniques for improved performance for request volume.</w:t>
      </w:r>
    </w:p>
    <w:p w14:paraId="56497746" w14:textId="77777777" w:rsidR="00B9150F" w:rsidRPr="009F6CBD" w:rsidRDefault="00B9150F" w:rsidP="00B9150F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4EFF8903" w14:textId="28D64D45" w:rsidR="00F645A9" w:rsidRPr="00B9150F" w:rsidRDefault="00F645A9" w:rsidP="00B9150F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Work with carrier APIs (USPS and FedEx, etc.)</w:t>
      </w:r>
    </w:p>
    <w:p w14:paraId="012332F9" w14:textId="6774AB3A" w:rsidR="0060670E" w:rsidRPr="000129FA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 xml:space="preserve">Update legacy ASP.NET application to </w:t>
      </w:r>
      <w:r w:rsidR="00B9150F">
        <w:rPr>
          <w:rFonts w:ascii="Times New Roman" w:hAnsi="Times New Roman" w:cs="Times New Roman"/>
          <w:sz w:val="28"/>
          <w:szCs w:val="28"/>
        </w:rPr>
        <w:t>.NET Core parity.</w:t>
      </w:r>
    </w:p>
    <w:p w14:paraId="1430DCA4" w14:textId="299CE32C" w:rsidR="009F6CBD" w:rsidRDefault="009F6CBD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Azure DevOps Project Management and Repo Source Control</w:t>
      </w:r>
    </w:p>
    <w:p w14:paraId="57D9BD50" w14:textId="0C0C8571" w:rsidR="00B9150F" w:rsidRDefault="00B9150F" w:rsidP="00B9150F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Continuous integration and development using Azure repositories and pipeline.</w:t>
      </w:r>
    </w:p>
    <w:p w14:paraId="35212DCB" w14:textId="6CB4F0F7" w:rsidR="00FB70AD" w:rsidRDefault="00FB70AD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Microsoft Visual Studio for C# as the primary IDE.</w:t>
      </w:r>
    </w:p>
    <w:p w14:paraId="4D0CD026" w14:textId="1E6C4D57" w:rsidR="00B9150F" w:rsidRDefault="00B9150F" w:rsidP="00B9150F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Postman for HTTP messaging endpoint testing.</w:t>
      </w:r>
    </w:p>
    <w:p w14:paraId="5764D33F" w14:textId="7D4B3638" w:rsidR="00FB70AD" w:rsidRDefault="00FB70AD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with T-SQL to create new client profiles.</w:t>
      </w:r>
    </w:p>
    <w:p w14:paraId="12757CFE" w14:textId="75915CE3" w:rsidR="00B9150F" w:rsidRDefault="00B9150F" w:rsidP="00B9150F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or alter table definitions to accommodate client</w:t>
      </w:r>
      <w:r w:rsidR="00746D63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7B23C685" w14:textId="0AE3F57A" w:rsidR="00FB70AD" w:rsidRPr="000129FA" w:rsidRDefault="00FB70AD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Jira Ticketing system </w:t>
      </w:r>
      <w:r w:rsidR="00746D63">
        <w:rPr>
          <w:rFonts w:ascii="Times New Roman" w:hAnsi="Times New Roman" w:cs="Times New Roman"/>
          <w:sz w:val="28"/>
          <w:szCs w:val="28"/>
        </w:rPr>
        <w:t>and Azure DevOps for feature tickets</w:t>
      </w:r>
    </w:p>
    <w:p w14:paraId="34514295" w14:textId="77777777" w:rsidR="003A7E2B" w:rsidRPr="000129FA" w:rsidRDefault="003A7E2B" w:rsidP="003A7E2B">
      <w:pPr>
        <w:pStyle w:val="ListBullet"/>
        <w:numPr>
          <w:ilvl w:val="0"/>
          <w:numId w:val="0"/>
        </w:numPr>
        <w:spacing w:after="240" w:line="240" w:lineRule="auto"/>
        <w:ind w:left="720"/>
        <w:rPr>
          <w:rStyle w:val="SubtleReference"/>
          <w:rFonts w:ascii="Times New Roman" w:hAnsi="Times New Roman" w:cs="Times New Roman"/>
          <w:smallCaps w:val="0"/>
          <w:color w:val="404040" w:themeColor="text1" w:themeTint="BF"/>
          <w:sz w:val="28"/>
          <w:szCs w:val="28"/>
        </w:rPr>
      </w:pPr>
    </w:p>
    <w:p w14:paraId="7BF68594" w14:textId="4F443362" w:rsidR="00DC60F0" w:rsidRPr="007C4184" w:rsidRDefault="00DC60F0" w:rsidP="005B5B9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W</w:t>
      </w:r>
      <w:r w:rsidR="00EC356E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illis Tower</w:t>
      </w:r>
      <w:r w:rsidR="006617E3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s</w:t>
      </w:r>
      <w:r w:rsidR="00EC356E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Watson</w:t>
      </w:r>
    </w:p>
    <w:p w14:paraId="00320428" w14:textId="414D7F37" w:rsidR="00F24C7B" w:rsidRPr="007810DF" w:rsidRDefault="00F24C7B" w:rsidP="005B5B94">
      <w:pPr>
        <w:spacing w:after="240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7810DF">
        <w:rPr>
          <w:rFonts w:ascii="Times New Roman" w:hAnsi="Times New Roman" w:cs="Times New Roman"/>
          <w:b/>
          <w:bCs/>
          <w:color w:val="2F5496" w:themeColor="accent1" w:themeShade="BF"/>
        </w:rPr>
        <w:t>2016 – 08/2022</w:t>
      </w:r>
    </w:p>
    <w:p w14:paraId="6EE5DCCE" w14:textId="15E19BBA" w:rsidR="00F645A9" w:rsidRDefault="00257D35" w:rsidP="003A7E2B">
      <w:pPr>
        <w:spacing w:after="240"/>
        <w:rPr>
          <w:rFonts w:ascii="Times New Roman" w:hAnsi="Times New Roman" w:cs="Times New Roman"/>
          <w:i/>
          <w:iCs/>
          <w:sz w:val="28"/>
          <w:szCs w:val="28"/>
        </w:rPr>
      </w:pPr>
      <w:r w:rsidRPr="00CD2844">
        <w:rPr>
          <w:rFonts w:ascii="Times New Roman" w:hAnsi="Times New Roman" w:cs="Times New Roman"/>
          <w:i/>
          <w:iCs/>
          <w:sz w:val="28"/>
          <w:szCs w:val="28"/>
        </w:rPr>
        <w:t>Healthcare space /Public facing website to buy healthcare plans in a marketplace.</w:t>
      </w:r>
    </w:p>
    <w:p w14:paraId="44EBCDA9" w14:textId="253D9527" w:rsidR="001C6D67" w:rsidRDefault="0021266F" w:rsidP="0021266F">
      <w:pPr>
        <w:pStyle w:val="ListBullet"/>
        <w:numPr>
          <w:ilvl w:val="0"/>
          <w:numId w:val="0"/>
        </w:numPr>
        <w:spacing w:after="240" w:line="240" w:lineRule="auto"/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</w:pPr>
      <w:r w:rsidRPr="003A7E2B"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  <w:t>WORK RESPONSIBILITIES</w:t>
      </w:r>
    </w:p>
    <w:p w14:paraId="3F9A8DF1" w14:textId="15BB53BE" w:rsidR="000129FA" w:rsidRDefault="000129FA" w:rsidP="000129FA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Upgrade older </w:t>
      </w:r>
      <w:r w:rsidR="00746D63">
        <w:rPr>
          <w:rFonts w:ascii="Times New Roman" w:hAnsi="Times New Roman" w:cs="Times New Roman"/>
          <w:sz w:val="28"/>
          <w:szCs w:val="28"/>
        </w:rPr>
        <w:t xml:space="preserve">monolith </w:t>
      </w:r>
      <w:r>
        <w:rPr>
          <w:rFonts w:ascii="Times New Roman" w:hAnsi="Times New Roman" w:cs="Times New Roman"/>
          <w:sz w:val="28"/>
          <w:szCs w:val="28"/>
        </w:rPr>
        <w:t xml:space="preserve">.NET </w:t>
      </w:r>
      <w:r w:rsidR="00746D63">
        <w:rPr>
          <w:rFonts w:ascii="Times New Roman" w:hAnsi="Times New Roman" w:cs="Times New Roman"/>
          <w:sz w:val="28"/>
          <w:szCs w:val="28"/>
        </w:rPr>
        <w:t>applications</w:t>
      </w:r>
      <w:r>
        <w:rPr>
          <w:rFonts w:ascii="Times New Roman" w:hAnsi="Times New Roman" w:cs="Times New Roman"/>
          <w:sz w:val="28"/>
          <w:szCs w:val="28"/>
        </w:rPr>
        <w:t xml:space="preserve"> to newer .NET Core</w:t>
      </w:r>
      <w:r w:rsidR="00746D63">
        <w:rPr>
          <w:rFonts w:ascii="Times New Roman" w:hAnsi="Times New Roman" w:cs="Times New Roman"/>
          <w:sz w:val="28"/>
          <w:szCs w:val="28"/>
        </w:rPr>
        <w:t xml:space="preserve"> framework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17C5BF" w14:textId="45E606FB" w:rsidR="00746D63" w:rsidRDefault="00746D63" w:rsidP="000129FA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 Framework updates with .</w:t>
      </w:r>
      <w:proofErr w:type="spellStart"/>
      <w:r>
        <w:rPr>
          <w:rFonts w:ascii="Times New Roman" w:hAnsi="Times New Roman" w:cs="Times New Roman"/>
          <w:sz w:val="28"/>
          <w:szCs w:val="28"/>
        </w:rPr>
        <w:t>edmx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and XML schema design</w:t>
      </w:r>
    </w:p>
    <w:p w14:paraId="27DDB9C8" w14:textId="22006655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bookmarkStart w:id="1" w:name="_Hlk161048753"/>
      <w:r w:rsidRPr="0021266F">
        <w:rPr>
          <w:rFonts w:ascii="Times New Roman" w:hAnsi="Times New Roman" w:cs="Times New Roman"/>
          <w:sz w:val="28"/>
          <w:szCs w:val="28"/>
        </w:rPr>
        <w:t xml:space="preserve">Create React.js reusable components to company-wide component library to align the look and feel of the public-facing </w:t>
      </w:r>
      <w:r w:rsidR="00257D35" w:rsidRPr="0021266F">
        <w:rPr>
          <w:rFonts w:ascii="Times New Roman" w:hAnsi="Times New Roman" w:cs="Times New Roman"/>
          <w:sz w:val="28"/>
          <w:szCs w:val="28"/>
        </w:rPr>
        <w:t>website.</w:t>
      </w:r>
    </w:p>
    <w:bookmarkEnd w:id="1"/>
    <w:p w14:paraId="5923D4B7" w14:textId="6E3E0292" w:rsidR="00F645A9" w:rsidRPr="0021266F" w:rsidRDefault="00746D63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RESTful </w:t>
      </w:r>
      <w:r w:rsidR="000655D4" w:rsidRPr="0021266F">
        <w:rPr>
          <w:rFonts w:ascii="Times New Roman" w:hAnsi="Times New Roman" w:cs="Times New Roman"/>
          <w:sz w:val="28"/>
          <w:szCs w:val="28"/>
        </w:rPr>
        <w:t xml:space="preserve">Web </w:t>
      </w:r>
      <w:r w:rsidR="00F645A9" w:rsidRPr="0021266F">
        <w:rPr>
          <w:rFonts w:ascii="Times New Roman" w:hAnsi="Times New Roman" w:cs="Times New Roman"/>
          <w:sz w:val="28"/>
          <w:szCs w:val="28"/>
        </w:rPr>
        <w:t>APIs between products using Microsoft Identity, Auth0</w:t>
      </w:r>
      <w:r w:rsidR="00D60A68">
        <w:rPr>
          <w:rFonts w:ascii="Times New Roman" w:hAnsi="Times New Roman" w:cs="Times New Roman"/>
          <w:sz w:val="28"/>
          <w:szCs w:val="28"/>
        </w:rPr>
        <w:t>,</w:t>
      </w:r>
      <w:r w:rsidR="00F645A9" w:rsidRPr="00212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JWT, and/or</w:t>
      </w:r>
      <w:r w:rsidR="000655D4" w:rsidRPr="0021266F">
        <w:rPr>
          <w:rFonts w:ascii="Times New Roman" w:hAnsi="Times New Roman" w:cs="Times New Roman"/>
          <w:sz w:val="28"/>
          <w:szCs w:val="28"/>
        </w:rPr>
        <w:t xml:space="preserve"> </w:t>
      </w:r>
      <w:r w:rsidR="00F645A9" w:rsidRPr="0021266F">
        <w:rPr>
          <w:rFonts w:ascii="Times New Roman" w:hAnsi="Times New Roman" w:cs="Times New Roman"/>
          <w:sz w:val="28"/>
          <w:szCs w:val="28"/>
        </w:rPr>
        <w:t xml:space="preserve">authorization Bearer </w:t>
      </w:r>
      <w:r w:rsidR="00823F07" w:rsidRPr="0021266F">
        <w:rPr>
          <w:rFonts w:ascii="Times New Roman" w:hAnsi="Times New Roman" w:cs="Times New Roman"/>
          <w:sz w:val="28"/>
          <w:szCs w:val="28"/>
        </w:rPr>
        <w:t>tokens</w:t>
      </w:r>
      <w:r>
        <w:rPr>
          <w:rFonts w:ascii="Times New Roman" w:hAnsi="Times New Roman" w:cs="Times New Roman"/>
          <w:sz w:val="28"/>
          <w:szCs w:val="28"/>
        </w:rPr>
        <w:t xml:space="preserve"> for authentication</w:t>
      </w:r>
      <w:r w:rsidR="00823F07" w:rsidRPr="0021266F">
        <w:rPr>
          <w:rFonts w:ascii="Times New Roman" w:hAnsi="Times New Roman" w:cs="Times New Roman"/>
          <w:sz w:val="28"/>
          <w:szCs w:val="28"/>
        </w:rPr>
        <w:t>.</w:t>
      </w:r>
    </w:p>
    <w:p w14:paraId="4EA4520A" w14:textId="77777777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>Actively troubleshoot and fix bugs logging to SumoLogic data aggregation solution</w:t>
      </w:r>
    </w:p>
    <w:p w14:paraId="10EC1E88" w14:textId="2916CD71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Submit pull requests on feature branches to be </w:t>
      </w:r>
      <w:r w:rsidR="00257D35" w:rsidRPr="0021266F">
        <w:rPr>
          <w:rFonts w:ascii="Times New Roman" w:hAnsi="Times New Roman" w:cs="Times New Roman"/>
          <w:sz w:val="28"/>
          <w:szCs w:val="28"/>
        </w:rPr>
        <w:t>reviewed.</w:t>
      </w:r>
    </w:p>
    <w:p w14:paraId="4D5BF32A" w14:textId="422651AB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Deploy features to development and staging </w:t>
      </w:r>
      <w:r w:rsidR="00257D35" w:rsidRPr="0021266F">
        <w:rPr>
          <w:rFonts w:ascii="Times New Roman" w:hAnsi="Times New Roman" w:cs="Times New Roman"/>
          <w:sz w:val="28"/>
          <w:szCs w:val="28"/>
        </w:rPr>
        <w:t>environments.</w:t>
      </w:r>
    </w:p>
    <w:p w14:paraId="5B8C6F18" w14:textId="79F48FF6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Maintain build scripts and </w:t>
      </w:r>
      <w:r w:rsidR="00257D35" w:rsidRPr="0021266F">
        <w:rPr>
          <w:rFonts w:ascii="Times New Roman" w:hAnsi="Times New Roman" w:cs="Times New Roman"/>
          <w:sz w:val="28"/>
          <w:szCs w:val="28"/>
        </w:rPr>
        <w:t>packages.</w:t>
      </w:r>
    </w:p>
    <w:p w14:paraId="358EC795" w14:textId="4AD53562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Ongoing tests for </w:t>
      </w:r>
      <w:r w:rsidR="00746D63">
        <w:rPr>
          <w:rFonts w:ascii="Times New Roman" w:hAnsi="Times New Roman" w:cs="Times New Roman"/>
          <w:sz w:val="28"/>
          <w:szCs w:val="28"/>
        </w:rPr>
        <w:t>new features to maintain feature parity.</w:t>
      </w:r>
    </w:p>
    <w:p w14:paraId="13040EEA" w14:textId="2A53D783" w:rsidR="001C6D67" w:rsidRDefault="00F645A9" w:rsidP="009F6CBD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Follow established development coding standards and best </w:t>
      </w:r>
      <w:r w:rsidR="00824AD1">
        <w:rPr>
          <w:rFonts w:ascii="Times New Roman" w:hAnsi="Times New Roman" w:cs="Times New Roman"/>
          <w:sz w:val="28"/>
          <w:szCs w:val="28"/>
        </w:rPr>
        <w:t>practices</w:t>
      </w:r>
      <w:r w:rsidR="00823F07" w:rsidRPr="0021266F">
        <w:rPr>
          <w:rFonts w:ascii="Times New Roman" w:hAnsi="Times New Roman" w:cs="Times New Roman"/>
          <w:sz w:val="28"/>
          <w:szCs w:val="28"/>
        </w:rPr>
        <w:t>.</w:t>
      </w:r>
    </w:p>
    <w:p w14:paraId="451A4A66" w14:textId="5A9FC39D" w:rsidR="00DC60F0" w:rsidRPr="00746D63" w:rsidRDefault="00A010AB" w:rsidP="00746D6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Source control</w:t>
      </w:r>
      <w:r w:rsidR="00746D63">
        <w:rPr>
          <w:rFonts w:ascii="Times New Roman" w:hAnsi="Times New Roman" w:cs="Times New Roman"/>
          <w:sz w:val="28"/>
          <w:szCs w:val="28"/>
        </w:rPr>
        <w:t>, TeamCity Build, Octopus deploy CI / CD</w:t>
      </w:r>
    </w:p>
    <w:p w14:paraId="651D0B74" w14:textId="03D25767" w:rsidR="00FB70AD" w:rsidRPr="00746D63" w:rsidRDefault="00FB70AD" w:rsidP="00746D6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SQL Server and Microsoft Visual Studio IDEs</w:t>
      </w:r>
      <w:r w:rsidR="00746D63">
        <w:rPr>
          <w:rFonts w:ascii="Times New Roman" w:hAnsi="Times New Roman" w:cs="Times New Roman"/>
          <w:sz w:val="28"/>
          <w:szCs w:val="28"/>
        </w:rPr>
        <w:t xml:space="preserve"> / Azure Data Studio / </w:t>
      </w:r>
      <w:proofErr w:type="spellStart"/>
      <w:r w:rsidR="00746D63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746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D63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="00746D63">
        <w:rPr>
          <w:rFonts w:ascii="Times New Roman" w:hAnsi="Times New Roman" w:cs="Times New Roman"/>
          <w:sz w:val="28"/>
          <w:szCs w:val="28"/>
        </w:rPr>
        <w:t xml:space="preserve"> document databases</w:t>
      </w:r>
    </w:p>
    <w:p w14:paraId="2C03FD12" w14:textId="56A956C8" w:rsidR="00FB70AD" w:rsidRDefault="00FB70AD" w:rsidP="005B5B94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migration scripts</w:t>
      </w:r>
      <w:r w:rsidR="00746D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stored procedures</w:t>
      </w:r>
      <w:r w:rsidR="00746D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D60A68">
        <w:rPr>
          <w:rFonts w:ascii="Times New Roman" w:hAnsi="Times New Roman" w:cs="Times New Roman"/>
          <w:sz w:val="28"/>
          <w:szCs w:val="28"/>
        </w:rPr>
        <w:t>user-defined</w:t>
      </w:r>
      <w:r>
        <w:rPr>
          <w:rFonts w:ascii="Times New Roman" w:hAnsi="Times New Roman" w:cs="Times New Roman"/>
          <w:sz w:val="28"/>
          <w:szCs w:val="28"/>
        </w:rPr>
        <w:t xml:space="preserve"> functions using T-SQL</w:t>
      </w:r>
    </w:p>
    <w:p w14:paraId="4E8DB3E6" w14:textId="289FF9A2" w:rsidR="00FB70AD" w:rsidRDefault="00FB70AD" w:rsidP="005B5B94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Jira ticketing system with </w:t>
      </w:r>
      <w:r w:rsidR="00D60A68">
        <w:rPr>
          <w:rFonts w:ascii="Times New Roman" w:hAnsi="Times New Roman" w:cs="Times New Roman"/>
          <w:sz w:val="28"/>
          <w:szCs w:val="28"/>
        </w:rPr>
        <w:t>SCRUM.</w:t>
      </w:r>
    </w:p>
    <w:p w14:paraId="58378535" w14:textId="0FC08075" w:rsidR="00D3294F" w:rsidRPr="00A010AB" w:rsidRDefault="00D3294F" w:rsidP="005B5B94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Worked </w:t>
      </w:r>
      <w:r w:rsidR="000C229F">
        <w:rPr>
          <w:rFonts w:ascii="Times New Roman" w:hAnsi="Times New Roman" w:cs="Times New Roman"/>
          <w:sz w:val="28"/>
          <w:szCs w:val="28"/>
        </w:rPr>
        <w:t>with WPF while converting pc application to the web in iterations</w:t>
      </w:r>
      <w:r w:rsidR="0059655C">
        <w:rPr>
          <w:rFonts w:ascii="Times New Roman" w:hAnsi="Times New Roman" w:cs="Times New Roman"/>
          <w:sz w:val="28"/>
          <w:szCs w:val="28"/>
        </w:rPr>
        <w:t xml:space="preserve"> using COM interop to facilitate messaging from JavaScript to C# </w:t>
      </w:r>
      <w:proofErr w:type="spellStart"/>
      <w:proofErr w:type="gramStart"/>
      <w:r w:rsidR="0059655C">
        <w:rPr>
          <w:rFonts w:ascii="Times New Roman" w:hAnsi="Times New Roman" w:cs="Times New Roman"/>
          <w:sz w:val="28"/>
          <w:szCs w:val="28"/>
        </w:rPr>
        <w:t>iframes</w:t>
      </w:r>
      <w:proofErr w:type="spellEnd"/>
      <w:proofErr w:type="gramEnd"/>
    </w:p>
    <w:p w14:paraId="6368F701" w14:textId="41BE706D" w:rsidR="00CD2844" w:rsidRPr="007C4184" w:rsidRDefault="00257D35" w:rsidP="005B5B9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Experience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93501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G</w:t>
      </w:r>
      <w:r w:rsidR="0073052D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old </w:t>
      </w: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Point Systems</w:t>
      </w:r>
    </w:p>
    <w:p w14:paraId="375DDBC6" w14:textId="2F0DC2FE" w:rsidR="00F24C7B" w:rsidRPr="007810DF" w:rsidRDefault="00F24C7B" w:rsidP="005B5B94">
      <w:pPr>
        <w:spacing w:before="240" w:after="240"/>
        <w:rPr>
          <w:rFonts w:ascii="Times New Roman" w:hAnsi="Times New Roman" w:cs="Times New Roman"/>
          <w:b/>
          <w:bCs/>
          <w:color w:val="4472C4" w:themeColor="accent1"/>
        </w:rPr>
      </w:pPr>
      <w:r w:rsidRPr="007810DF">
        <w:rPr>
          <w:rFonts w:ascii="Times New Roman" w:hAnsi="Times New Roman" w:cs="Times New Roman"/>
          <w:b/>
          <w:bCs/>
          <w:color w:val="4472C4" w:themeColor="accent1"/>
        </w:rPr>
        <w:t xml:space="preserve">2013 </w:t>
      </w:r>
      <w:r w:rsidR="00366252" w:rsidRPr="007810DF">
        <w:rPr>
          <w:rFonts w:ascii="Times New Roman" w:hAnsi="Times New Roman" w:cs="Times New Roman"/>
          <w:b/>
          <w:bCs/>
          <w:color w:val="4472C4" w:themeColor="accent1"/>
        </w:rPr>
        <w:t>–</w:t>
      </w:r>
      <w:r w:rsidRPr="007810DF">
        <w:rPr>
          <w:rFonts w:ascii="Times New Roman" w:hAnsi="Times New Roman" w:cs="Times New Roman"/>
          <w:b/>
          <w:bCs/>
          <w:color w:val="4472C4" w:themeColor="accent1"/>
        </w:rPr>
        <w:t xml:space="preserve"> 2015</w:t>
      </w:r>
    </w:p>
    <w:p w14:paraId="1BE9D048" w14:textId="0E1B5207" w:rsidR="00F24C7B" w:rsidRPr="00BD5E00" w:rsidRDefault="00366252" w:rsidP="005B5B94">
      <w:pPr>
        <w:spacing w:before="240" w:after="240"/>
        <w:rPr>
          <w:rFonts w:ascii="Times New Roman" w:hAnsi="Times New Roman" w:cs="Times New Roman"/>
          <w:i/>
          <w:iCs/>
          <w:sz w:val="28"/>
          <w:szCs w:val="28"/>
        </w:rPr>
      </w:pPr>
      <w:r w:rsidRPr="00935010">
        <w:rPr>
          <w:rFonts w:ascii="Times New Roman" w:hAnsi="Times New Roman" w:cs="Times New Roman"/>
          <w:i/>
          <w:iCs/>
          <w:sz w:val="28"/>
          <w:szCs w:val="28"/>
        </w:rPr>
        <w:t xml:space="preserve">Financial company managing software for origination </w:t>
      </w:r>
      <w:r w:rsidR="005F33B1" w:rsidRPr="00935010">
        <w:rPr>
          <w:rFonts w:ascii="Times New Roman" w:hAnsi="Times New Roman" w:cs="Times New Roman"/>
          <w:i/>
          <w:iCs/>
          <w:sz w:val="28"/>
          <w:szCs w:val="28"/>
        </w:rPr>
        <w:t>loans.</w:t>
      </w:r>
    </w:p>
    <w:p w14:paraId="02C85200" w14:textId="26DEB248" w:rsidR="00F24C7B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>Develop and support new client code for onboarding new client</w:t>
      </w:r>
      <w:r w:rsidR="000655D4" w:rsidRPr="00B1783F">
        <w:rPr>
          <w:rFonts w:ascii="Times New Roman" w:hAnsi="Times New Roman" w:cs="Times New Roman"/>
          <w:sz w:val="28"/>
          <w:szCs w:val="28"/>
        </w:rPr>
        <w:t xml:space="preserve"> </w:t>
      </w:r>
      <w:r w:rsidR="00823F07" w:rsidRPr="00B1783F">
        <w:rPr>
          <w:rFonts w:ascii="Times New Roman" w:hAnsi="Times New Roman" w:cs="Times New Roman"/>
          <w:sz w:val="28"/>
          <w:szCs w:val="28"/>
        </w:rPr>
        <w:t>data.</w:t>
      </w:r>
    </w:p>
    <w:p w14:paraId="149BF1ED" w14:textId="411A9857" w:rsidR="00F24C7B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>WPF and MVVM</w:t>
      </w:r>
      <w:r w:rsidR="000655D4" w:rsidRPr="00B1783F">
        <w:rPr>
          <w:rFonts w:ascii="Times New Roman" w:hAnsi="Times New Roman" w:cs="Times New Roman"/>
          <w:sz w:val="28"/>
          <w:szCs w:val="28"/>
        </w:rPr>
        <w:t xml:space="preserve"> application for agents to </w:t>
      </w:r>
      <w:r w:rsidR="00A865D9" w:rsidRPr="00B1783F">
        <w:rPr>
          <w:rFonts w:ascii="Times New Roman" w:hAnsi="Times New Roman" w:cs="Times New Roman"/>
          <w:sz w:val="28"/>
          <w:szCs w:val="28"/>
        </w:rPr>
        <w:t xml:space="preserve">start </w:t>
      </w:r>
      <w:r w:rsidR="00823F07" w:rsidRPr="00B1783F">
        <w:rPr>
          <w:rFonts w:ascii="Times New Roman" w:hAnsi="Times New Roman" w:cs="Times New Roman"/>
          <w:sz w:val="28"/>
          <w:szCs w:val="28"/>
        </w:rPr>
        <w:t>loans.</w:t>
      </w:r>
    </w:p>
    <w:p w14:paraId="5CDCF5A0" w14:textId="5114A4A0" w:rsidR="00576E41" w:rsidRPr="00B1783F" w:rsidRDefault="00576E41" w:rsidP="00576E41">
      <w:pPr>
        <w:pStyle w:val="ListParagraph"/>
        <w:numPr>
          <w:ilvl w:val="1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bindings and </w:t>
      </w:r>
      <w:bookmarkStart w:id="2" w:name="_Hlk164781577"/>
      <w:proofErr w:type="spellStart"/>
      <w:r w:rsidRPr="00576E41">
        <w:rPr>
          <w:rFonts w:ascii="Times New Roman" w:hAnsi="Times New Roman" w:cs="Times New Roman"/>
          <w:i/>
          <w:iCs/>
          <w:sz w:val="28"/>
          <w:szCs w:val="28"/>
        </w:rPr>
        <w:t>INotifyPropertyChanged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>
        <w:rPr>
          <w:rFonts w:ascii="Times New Roman" w:hAnsi="Times New Roman" w:cs="Times New Roman"/>
          <w:sz w:val="28"/>
          <w:szCs w:val="28"/>
        </w:rPr>
        <w:t>interface</w:t>
      </w:r>
    </w:p>
    <w:p w14:paraId="3D9CD43C" w14:textId="0E72B2AA" w:rsidR="00F24C7B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>Creation of unique SQL reports for client statistics</w:t>
      </w:r>
    </w:p>
    <w:p w14:paraId="343DFD19" w14:textId="4500534C" w:rsidR="00576E41" w:rsidRDefault="00576E41" w:rsidP="00576E41">
      <w:pPr>
        <w:pStyle w:val="ListParagraph"/>
        <w:numPr>
          <w:ilvl w:val="1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Statistical reports that needed to be aggregated for Credit Unions that </w:t>
      </w:r>
      <w:r w:rsidR="001210BC">
        <w:rPr>
          <w:rFonts w:ascii="Times New Roman" w:hAnsi="Times New Roman" w:cs="Times New Roman"/>
          <w:sz w:val="28"/>
          <w:szCs w:val="28"/>
        </w:rPr>
        <w:t>needed reporting for analysis.</w:t>
      </w:r>
    </w:p>
    <w:p w14:paraId="38D71E93" w14:textId="2B311E11" w:rsidR="001210BC" w:rsidRPr="001210BC" w:rsidRDefault="001210BC" w:rsidP="001210BC">
      <w:pPr>
        <w:pStyle w:val="ListParagraph"/>
        <w:numPr>
          <w:ilvl w:val="1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 </w:t>
      </w:r>
      <w:r w:rsidRPr="00B1783F">
        <w:rPr>
          <w:rFonts w:ascii="Times New Roman" w:hAnsi="Times New Roman" w:cs="Times New Roman"/>
          <w:sz w:val="28"/>
          <w:szCs w:val="28"/>
        </w:rPr>
        <w:t xml:space="preserve">statistical reports generated with </w:t>
      </w:r>
      <w:r>
        <w:rPr>
          <w:rFonts w:ascii="Times New Roman" w:hAnsi="Times New Roman" w:cs="Times New Roman"/>
          <w:sz w:val="28"/>
          <w:szCs w:val="28"/>
        </w:rPr>
        <w:t xml:space="preserve">C# </w:t>
      </w:r>
      <w:r w:rsidRPr="00B1783F">
        <w:rPr>
          <w:rFonts w:ascii="Times New Roman" w:hAnsi="Times New Roman" w:cs="Times New Roman"/>
          <w:sz w:val="28"/>
          <w:szCs w:val="28"/>
        </w:rPr>
        <w:t>drawing libraries.</w:t>
      </w:r>
    </w:p>
    <w:p w14:paraId="5569E445" w14:textId="0134412A" w:rsidR="00257D35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lastRenderedPageBreak/>
        <w:t xml:space="preserve">Work closely with the project manager to get requirements to deliver </w:t>
      </w:r>
      <w:r w:rsidR="00823F07" w:rsidRPr="00B1783F">
        <w:rPr>
          <w:rFonts w:ascii="Times New Roman" w:hAnsi="Times New Roman" w:cs="Times New Roman"/>
          <w:sz w:val="28"/>
          <w:szCs w:val="28"/>
        </w:rPr>
        <w:t>reports.</w:t>
      </w:r>
    </w:p>
    <w:bookmarkEnd w:id="0"/>
    <w:p w14:paraId="4187AF27" w14:textId="39CB4CB3" w:rsidR="007C4184" w:rsidRPr="007C4184" w:rsidRDefault="000B27A0" w:rsidP="007C418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Experience / Tech Systems</w:t>
      </w:r>
    </w:p>
    <w:p w14:paraId="066F8CFC" w14:textId="33FB03F6" w:rsidR="000B27A0" w:rsidRPr="007810DF" w:rsidRDefault="008A68F5" w:rsidP="000B27A0">
      <w:pPr>
        <w:rPr>
          <w:rFonts w:ascii="Times New Roman" w:hAnsi="Times New Roman" w:cs="Times New Roman"/>
          <w:b/>
          <w:bCs/>
          <w:color w:val="0070C0"/>
        </w:rPr>
      </w:pPr>
      <w:r w:rsidRPr="007810DF">
        <w:rPr>
          <w:rFonts w:ascii="Times New Roman" w:hAnsi="Times New Roman" w:cs="Times New Roman"/>
          <w:b/>
          <w:bCs/>
          <w:color w:val="0070C0"/>
        </w:rPr>
        <w:t>2012 - 2013</w:t>
      </w:r>
    </w:p>
    <w:p w14:paraId="0B49E224" w14:textId="18D80E8E" w:rsidR="000B27A0" w:rsidRDefault="008A68F5" w:rsidP="000B714F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work </w:t>
      </w:r>
      <w:r w:rsidR="00472D97">
        <w:rPr>
          <w:rFonts w:ascii="Times New Roman" w:hAnsi="Times New Roman" w:cs="Times New Roman"/>
          <w:sz w:val="28"/>
          <w:szCs w:val="28"/>
        </w:rPr>
        <w:t>before graduation</w:t>
      </w:r>
    </w:p>
    <w:p w14:paraId="78E17620" w14:textId="051D3A42" w:rsidR="00472D97" w:rsidRPr="000129FA" w:rsidRDefault="00D95894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up</w:t>
      </w:r>
      <w:r w:rsidR="00472D97" w:rsidRPr="000129FA">
        <w:rPr>
          <w:rFonts w:ascii="Times New Roman" w:hAnsi="Times New Roman" w:cs="Times New Roman"/>
          <w:sz w:val="28"/>
          <w:szCs w:val="28"/>
        </w:rPr>
        <w:t xml:space="preserve"> engineer work machines</w:t>
      </w:r>
      <w:r w:rsidR="00226392" w:rsidRPr="000129FA">
        <w:rPr>
          <w:rFonts w:ascii="Times New Roman" w:hAnsi="Times New Roman" w:cs="Times New Roman"/>
          <w:sz w:val="28"/>
          <w:szCs w:val="28"/>
        </w:rPr>
        <w:t xml:space="preserve"> with </w:t>
      </w:r>
      <w:r w:rsidRPr="000129FA">
        <w:rPr>
          <w:rFonts w:ascii="Times New Roman" w:hAnsi="Times New Roman" w:cs="Times New Roman"/>
          <w:sz w:val="28"/>
          <w:szCs w:val="28"/>
        </w:rPr>
        <w:t>software.</w:t>
      </w:r>
    </w:p>
    <w:p w14:paraId="75DFE55C" w14:textId="1B62A9B7" w:rsidR="00226392" w:rsidRPr="000129FA" w:rsidRDefault="00226392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SolidWorks</w:t>
      </w:r>
    </w:p>
    <w:p w14:paraId="5F003C21" w14:textId="63F75739" w:rsidR="00226392" w:rsidRPr="000129FA" w:rsidRDefault="00226392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 xml:space="preserve">CNC Software </w:t>
      </w:r>
    </w:p>
    <w:p w14:paraId="235DCACE" w14:textId="6EC730B4" w:rsidR="00226392" w:rsidRPr="000129FA" w:rsidRDefault="00226392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 xml:space="preserve">Maintain </w:t>
      </w:r>
      <w:r w:rsidR="006B2508" w:rsidRPr="000129FA">
        <w:rPr>
          <w:rFonts w:ascii="Times New Roman" w:hAnsi="Times New Roman" w:cs="Times New Roman"/>
          <w:sz w:val="28"/>
          <w:szCs w:val="28"/>
        </w:rPr>
        <w:t xml:space="preserve">asset </w:t>
      </w:r>
      <w:r w:rsidR="00AF2F36" w:rsidRPr="000129FA">
        <w:rPr>
          <w:rFonts w:ascii="Times New Roman" w:hAnsi="Times New Roman" w:cs="Times New Roman"/>
          <w:sz w:val="28"/>
          <w:szCs w:val="28"/>
        </w:rPr>
        <w:t>inventory.</w:t>
      </w:r>
    </w:p>
    <w:p w14:paraId="4243BF73" w14:textId="205F7967" w:rsidR="006B2508" w:rsidRPr="000129FA" w:rsidRDefault="00D95894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up</w:t>
      </w:r>
      <w:r w:rsidR="006B2508" w:rsidRPr="000129FA">
        <w:rPr>
          <w:rFonts w:ascii="Times New Roman" w:hAnsi="Times New Roman" w:cs="Times New Roman"/>
          <w:sz w:val="28"/>
          <w:szCs w:val="28"/>
        </w:rPr>
        <w:t xml:space="preserve"> Nagios ser</w:t>
      </w:r>
      <w:r w:rsidR="00C040D5" w:rsidRPr="000129FA">
        <w:rPr>
          <w:rFonts w:ascii="Times New Roman" w:hAnsi="Times New Roman" w:cs="Times New Roman"/>
          <w:sz w:val="28"/>
          <w:szCs w:val="28"/>
        </w:rPr>
        <w:t xml:space="preserve">ver for </w:t>
      </w:r>
      <w:r w:rsidRPr="000129FA">
        <w:rPr>
          <w:rFonts w:ascii="Times New Roman" w:hAnsi="Times New Roman" w:cs="Times New Roman"/>
          <w:sz w:val="28"/>
          <w:szCs w:val="28"/>
        </w:rPr>
        <w:t>availability.</w:t>
      </w:r>
    </w:p>
    <w:p w14:paraId="16B3C570" w14:textId="02C3C90F" w:rsidR="00C040D5" w:rsidRPr="000129FA" w:rsidRDefault="00C040D5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 xml:space="preserve">Configure and install network </w:t>
      </w:r>
      <w:r w:rsidR="00871D60" w:rsidRPr="000129FA">
        <w:rPr>
          <w:rFonts w:ascii="Times New Roman" w:hAnsi="Times New Roman" w:cs="Times New Roman"/>
          <w:sz w:val="28"/>
          <w:szCs w:val="28"/>
        </w:rPr>
        <w:t>components.</w:t>
      </w:r>
    </w:p>
    <w:p w14:paraId="7BE20E62" w14:textId="7912EC8E" w:rsidR="00C040D5" w:rsidRPr="000129FA" w:rsidRDefault="00C040D5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Wireless bridge</w:t>
      </w:r>
    </w:p>
    <w:p w14:paraId="26746E69" w14:textId="14E0B3E5" w:rsidR="00C040D5" w:rsidRPr="000129FA" w:rsidRDefault="00871D60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Cabling and switches</w:t>
      </w:r>
    </w:p>
    <w:p w14:paraId="492884A6" w14:textId="724EFA93" w:rsidR="007C4184" w:rsidRDefault="007C4184" w:rsidP="007C418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Education</w:t>
      </w:r>
    </w:p>
    <w:p w14:paraId="3A34B267" w14:textId="6EF0681B" w:rsidR="002030D8" w:rsidRPr="007810DF" w:rsidRDefault="002030D8" w:rsidP="002030D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</w:rPr>
      </w:pPr>
      <w:r w:rsidRPr="007810DF">
        <w:rPr>
          <w:rFonts w:ascii="Times New Roman" w:hAnsi="Times New Roman" w:cs="Times New Roman"/>
          <w:b/>
          <w:bCs/>
          <w:color w:val="0070C0"/>
        </w:rPr>
        <w:t>2011– 201</w:t>
      </w:r>
      <w:r w:rsidR="00086696">
        <w:rPr>
          <w:rFonts w:ascii="Times New Roman" w:hAnsi="Times New Roman" w:cs="Times New Roman"/>
          <w:b/>
          <w:bCs/>
          <w:color w:val="0070C0"/>
        </w:rPr>
        <w:t>4</w:t>
      </w:r>
    </w:p>
    <w:p w14:paraId="094EDEB4" w14:textId="77777777" w:rsidR="002030D8" w:rsidRPr="002030D8" w:rsidRDefault="002030D8" w:rsidP="002030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D8">
        <w:rPr>
          <w:rFonts w:ascii="Times New Roman" w:hAnsi="Times New Roman" w:cs="Times New Roman"/>
          <w:sz w:val="28"/>
          <w:szCs w:val="28"/>
        </w:rPr>
        <w:t xml:space="preserve">Weber State University – </w:t>
      </w:r>
    </w:p>
    <w:p w14:paraId="01CAD280" w14:textId="4A424658" w:rsidR="007C4184" w:rsidRDefault="001210BC" w:rsidP="00DB2885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734F9">
        <w:rPr>
          <w:rFonts w:ascii="Times New Roman" w:hAnsi="Times New Roman" w:cs="Times New Roman"/>
          <w:b/>
          <w:bCs/>
          <w:color w:val="0070C0"/>
          <w:sz w:val="28"/>
          <w:szCs w:val="28"/>
        </w:rPr>
        <w:t>Bachelor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of Computer Science</w:t>
      </w:r>
    </w:p>
    <w:p w14:paraId="069E4981" w14:textId="167D830A" w:rsidR="001210BC" w:rsidRPr="001210BC" w:rsidRDefault="001210BC" w:rsidP="001210BC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1210BC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Emphasis in Software Engineering and Network Security</w:t>
      </w:r>
    </w:p>
    <w:sectPr w:rsidR="001210BC" w:rsidRPr="001210BC" w:rsidSect="00E92283"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ED30E" w14:textId="77777777" w:rsidR="00E92283" w:rsidRDefault="00E92283" w:rsidP="0068194B">
      <w:r>
        <w:separator/>
      </w:r>
    </w:p>
    <w:p w14:paraId="2253AADC" w14:textId="77777777" w:rsidR="00E92283" w:rsidRDefault="00E92283"/>
    <w:p w14:paraId="7ECE8D9D" w14:textId="77777777" w:rsidR="00E92283" w:rsidRDefault="00E92283"/>
    <w:p w14:paraId="551BBC1E" w14:textId="77777777" w:rsidR="00E92283" w:rsidRDefault="00E92283"/>
  </w:endnote>
  <w:endnote w:type="continuationSeparator" w:id="0">
    <w:p w14:paraId="12EDC5C9" w14:textId="77777777" w:rsidR="00E92283" w:rsidRDefault="00E92283" w:rsidP="0068194B">
      <w:r>
        <w:continuationSeparator/>
      </w:r>
    </w:p>
    <w:p w14:paraId="46C969A4" w14:textId="77777777" w:rsidR="00E92283" w:rsidRDefault="00E92283"/>
    <w:p w14:paraId="37E68634" w14:textId="77777777" w:rsidR="00E92283" w:rsidRDefault="00E92283"/>
    <w:p w14:paraId="21B759A0" w14:textId="77777777" w:rsidR="00E92283" w:rsidRDefault="00E92283"/>
  </w:endnote>
  <w:endnote w:type="continuationNotice" w:id="1">
    <w:p w14:paraId="28AB9EA4" w14:textId="77777777" w:rsidR="00E92283" w:rsidRDefault="00E92283"/>
    <w:p w14:paraId="5AF1C3E8" w14:textId="77777777" w:rsidR="00E92283" w:rsidRDefault="00E922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FB7ED" w14:textId="62A8C531" w:rsidR="00B379DF" w:rsidRDefault="00B37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A1CF39" wp14:editId="5566338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" name="Text Box 2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AC8AAE" w14:textId="25513C3C" w:rsidR="00B379DF" w:rsidRPr="00B379DF" w:rsidRDefault="00B379DF" w:rsidP="00B37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7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1C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BAC8AAE" w14:textId="25513C3C" w:rsidR="00B379DF" w:rsidRPr="00B379DF" w:rsidRDefault="00B379DF" w:rsidP="00B37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79D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A99E6" w14:textId="40087EAC" w:rsidR="003A7E2B" w:rsidRPr="003A7E2B" w:rsidRDefault="00FB5C87" w:rsidP="005A3709">
    <w:pPr>
      <w:pStyle w:val="ListParagraph"/>
      <w:ind w:left="0"/>
      <w:rPr>
        <w:color w:val="7B7B7B" w:themeColor="accent3" w:themeShade="BF"/>
        <w:sz w:val="24"/>
        <w:szCs w:val="24"/>
      </w:rPr>
    </w:pPr>
    <w:r>
      <w:rPr>
        <w:color w:val="7B7B7B" w:themeColor="accent3" w:themeShade="BF"/>
        <w:sz w:val="24"/>
        <w:szCs w:val="24"/>
      </w:rPr>
      <w:t xml:space="preserve">                                                                                       </w:t>
    </w:r>
  </w:p>
  <w:p w14:paraId="5A3B3ED5" w14:textId="31F441CD" w:rsidR="005A3709" w:rsidRPr="003A7E2B" w:rsidRDefault="00FB5C87" w:rsidP="005A3709">
    <w:pPr>
      <w:pStyle w:val="ListParagraph"/>
      <w:ind w:left="0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3F709" w14:textId="377E6D94" w:rsidR="00B379DF" w:rsidRDefault="00B37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3EA46E" wp14:editId="290EC67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" name="Text Box 1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470F8" w14:textId="48FEB20F" w:rsidR="00B379DF" w:rsidRPr="00B379DF" w:rsidRDefault="00B379DF" w:rsidP="00B37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7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3EA4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8D470F8" w14:textId="48FEB20F" w:rsidR="00B379DF" w:rsidRPr="00B379DF" w:rsidRDefault="00B379DF" w:rsidP="00B37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79D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7DC75" w14:textId="77777777" w:rsidR="00E92283" w:rsidRDefault="00E92283" w:rsidP="0068194B">
      <w:r>
        <w:separator/>
      </w:r>
    </w:p>
    <w:p w14:paraId="202157DC" w14:textId="77777777" w:rsidR="00E92283" w:rsidRDefault="00E92283"/>
    <w:p w14:paraId="3A346738" w14:textId="77777777" w:rsidR="00E92283" w:rsidRDefault="00E92283"/>
    <w:p w14:paraId="07689016" w14:textId="77777777" w:rsidR="00E92283" w:rsidRDefault="00E92283"/>
  </w:footnote>
  <w:footnote w:type="continuationSeparator" w:id="0">
    <w:p w14:paraId="42D58467" w14:textId="77777777" w:rsidR="00E92283" w:rsidRDefault="00E92283" w:rsidP="0068194B">
      <w:r>
        <w:continuationSeparator/>
      </w:r>
    </w:p>
    <w:p w14:paraId="14454D98" w14:textId="77777777" w:rsidR="00E92283" w:rsidRDefault="00E92283"/>
    <w:p w14:paraId="41BE8275" w14:textId="77777777" w:rsidR="00E92283" w:rsidRDefault="00E92283"/>
    <w:p w14:paraId="449F8BDC" w14:textId="77777777" w:rsidR="00E92283" w:rsidRDefault="00E92283"/>
  </w:footnote>
  <w:footnote w:type="continuationNotice" w:id="1">
    <w:p w14:paraId="26B84606" w14:textId="77777777" w:rsidR="00E92283" w:rsidRDefault="00E92283"/>
    <w:p w14:paraId="06631CB7" w14:textId="77777777" w:rsidR="00E92283" w:rsidRDefault="00E922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E084D4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D035D99"/>
    <w:multiLevelType w:val="hybridMultilevel"/>
    <w:tmpl w:val="F2EAA9DA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7171C"/>
    <w:multiLevelType w:val="hybridMultilevel"/>
    <w:tmpl w:val="ABDA7508"/>
    <w:lvl w:ilvl="0" w:tplc="9F9A4890">
      <w:start w:val="2013"/>
      <w:numFmt w:val="bullet"/>
      <w:lvlText w:val="•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2"/>
      </w:rPr>
    </w:lvl>
    <w:lvl w:ilvl="1" w:tplc="FFFFFFFF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9FD4007"/>
    <w:multiLevelType w:val="multilevel"/>
    <w:tmpl w:val="DDFCC0C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DF7AA5"/>
    <w:multiLevelType w:val="hybridMultilevel"/>
    <w:tmpl w:val="689492A8"/>
    <w:lvl w:ilvl="0" w:tplc="9F9A4890">
      <w:start w:val="2013"/>
      <w:numFmt w:val="bullet"/>
      <w:lvlText w:val="•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35AE6"/>
    <w:multiLevelType w:val="hybridMultilevel"/>
    <w:tmpl w:val="ED5C77E8"/>
    <w:lvl w:ilvl="0" w:tplc="9F9A4890">
      <w:start w:val="2013"/>
      <w:numFmt w:val="bullet"/>
      <w:lvlText w:val="•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D159B"/>
    <w:multiLevelType w:val="hybridMultilevel"/>
    <w:tmpl w:val="234224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E75A0"/>
    <w:multiLevelType w:val="hybridMultilevel"/>
    <w:tmpl w:val="E5627CF8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F9A4890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B4914C6"/>
    <w:multiLevelType w:val="hybridMultilevel"/>
    <w:tmpl w:val="26A8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731A3"/>
    <w:multiLevelType w:val="hybridMultilevel"/>
    <w:tmpl w:val="333E2EBC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44158"/>
    <w:multiLevelType w:val="hybridMultilevel"/>
    <w:tmpl w:val="04E41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20F06"/>
    <w:multiLevelType w:val="hybridMultilevel"/>
    <w:tmpl w:val="2DBE3B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12526"/>
    <w:multiLevelType w:val="hybridMultilevel"/>
    <w:tmpl w:val="6F30E7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FFFFFFFF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468D2"/>
    <w:multiLevelType w:val="hybridMultilevel"/>
    <w:tmpl w:val="0A7458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FFFFFFFF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C42CE"/>
    <w:multiLevelType w:val="hybridMultilevel"/>
    <w:tmpl w:val="1EE4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22722">
    <w:abstractNumId w:val="6"/>
  </w:num>
  <w:num w:numId="2" w16cid:durableId="1617523597">
    <w:abstractNumId w:val="11"/>
  </w:num>
  <w:num w:numId="3" w16cid:durableId="89157061">
    <w:abstractNumId w:val="3"/>
  </w:num>
  <w:num w:numId="4" w16cid:durableId="1294485236">
    <w:abstractNumId w:val="16"/>
  </w:num>
  <w:num w:numId="5" w16cid:durableId="1824811519">
    <w:abstractNumId w:val="2"/>
  </w:num>
  <w:num w:numId="6" w16cid:durableId="1174225109">
    <w:abstractNumId w:val="5"/>
  </w:num>
  <w:num w:numId="7" w16cid:durableId="1185095789">
    <w:abstractNumId w:val="4"/>
  </w:num>
  <w:num w:numId="8" w16cid:durableId="1922060619">
    <w:abstractNumId w:val="1"/>
  </w:num>
  <w:num w:numId="9" w16cid:durableId="1915626655">
    <w:abstractNumId w:val="0"/>
  </w:num>
  <w:num w:numId="10" w16cid:durableId="1267691470">
    <w:abstractNumId w:val="8"/>
  </w:num>
  <w:num w:numId="11" w16cid:durableId="1849446052">
    <w:abstractNumId w:val="15"/>
  </w:num>
  <w:num w:numId="12" w16cid:durableId="854466663">
    <w:abstractNumId w:val="18"/>
  </w:num>
  <w:num w:numId="13" w16cid:durableId="30961358">
    <w:abstractNumId w:val="7"/>
  </w:num>
  <w:num w:numId="14" w16cid:durableId="1204904534">
    <w:abstractNumId w:val="9"/>
  </w:num>
  <w:num w:numId="15" w16cid:durableId="1845893509">
    <w:abstractNumId w:val="12"/>
  </w:num>
  <w:num w:numId="16" w16cid:durableId="550193374">
    <w:abstractNumId w:val="13"/>
  </w:num>
  <w:num w:numId="17" w16cid:durableId="1389958803">
    <w:abstractNumId w:val="21"/>
  </w:num>
  <w:num w:numId="18" w16cid:durableId="1467040333">
    <w:abstractNumId w:val="19"/>
  </w:num>
  <w:num w:numId="19" w16cid:durableId="134376381">
    <w:abstractNumId w:val="22"/>
  </w:num>
  <w:num w:numId="20" w16cid:durableId="374625740">
    <w:abstractNumId w:val="20"/>
  </w:num>
  <w:num w:numId="21" w16cid:durableId="953633467">
    <w:abstractNumId w:val="14"/>
  </w:num>
  <w:num w:numId="22" w16cid:durableId="1537615428">
    <w:abstractNumId w:val="10"/>
  </w:num>
  <w:num w:numId="23" w16cid:durableId="914096449">
    <w:abstractNumId w:val="10"/>
  </w:num>
  <w:num w:numId="24" w16cid:durableId="1216086911">
    <w:abstractNumId w:val="10"/>
  </w:num>
  <w:num w:numId="25" w16cid:durableId="1259289022">
    <w:abstractNumId w:val="10"/>
  </w:num>
  <w:num w:numId="26" w16cid:durableId="1765496770">
    <w:abstractNumId w:val="10"/>
  </w:num>
  <w:num w:numId="27" w16cid:durableId="2071149642">
    <w:abstractNumId w:val="10"/>
  </w:num>
  <w:num w:numId="28" w16cid:durableId="504365648">
    <w:abstractNumId w:val="10"/>
  </w:num>
  <w:num w:numId="29" w16cid:durableId="1742095742">
    <w:abstractNumId w:val="10"/>
  </w:num>
  <w:num w:numId="30" w16cid:durableId="583808450">
    <w:abstractNumId w:val="10"/>
  </w:num>
  <w:num w:numId="31" w16cid:durableId="525754055">
    <w:abstractNumId w:val="10"/>
  </w:num>
  <w:num w:numId="32" w16cid:durableId="221796648">
    <w:abstractNumId w:val="10"/>
  </w:num>
  <w:num w:numId="33" w16cid:durableId="774862620">
    <w:abstractNumId w:val="10"/>
  </w:num>
  <w:num w:numId="34" w16cid:durableId="1259602370">
    <w:abstractNumId w:val="10"/>
  </w:num>
  <w:num w:numId="35" w16cid:durableId="262762720">
    <w:abstractNumId w:val="10"/>
  </w:num>
  <w:num w:numId="36" w16cid:durableId="584535521">
    <w:abstractNumId w:val="10"/>
  </w:num>
  <w:num w:numId="37" w16cid:durableId="153230455">
    <w:abstractNumId w:val="10"/>
  </w:num>
  <w:num w:numId="38" w16cid:durableId="689993635">
    <w:abstractNumId w:val="10"/>
  </w:num>
  <w:num w:numId="39" w16cid:durableId="66925302">
    <w:abstractNumId w:val="10"/>
  </w:num>
  <w:num w:numId="40" w16cid:durableId="858397516">
    <w:abstractNumId w:val="10"/>
  </w:num>
  <w:num w:numId="41" w16cid:durableId="1834956120">
    <w:abstractNumId w:val="10"/>
  </w:num>
  <w:num w:numId="42" w16cid:durableId="716396818">
    <w:abstractNumId w:val="23"/>
  </w:num>
  <w:num w:numId="43" w16cid:durableId="1812821261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1BB5"/>
    <w:rsid w:val="00002985"/>
    <w:rsid w:val="000039B7"/>
    <w:rsid w:val="00003A0B"/>
    <w:rsid w:val="00005BAB"/>
    <w:rsid w:val="00007291"/>
    <w:rsid w:val="00007322"/>
    <w:rsid w:val="00007728"/>
    <w:rsid w:val="0001212D"/>
    <w:rsid w:val="000129FA"/>
    <w:rsid w:val="00014E77"/>
    <w:rsid w:val="0001644C"/>
    <w:rsid w:val="00022545"/>
    <w:rsid w:val="00022EB2"/>
    <w:rsid w:val="00024584"/>
    <w:rsid w:val="00024730"/>
    <w:rsid w:val="00024AB6"/>
    <w:rsid w:val="00036D91"/>
    <w:rsid w:val="00037C17"/>
    <w:rsid w:val="00041AA3"/>
    <w:rsid w:val="00046B8B"/>
    <w:rsid w:val="00046EBB"/>
    <w:rsid w:val="000509B3"/>
    <w:rsid w:val="000514AC"/>
    <w:rsid w:val="00052E11"/>
    <w:rsid w:val="0005362E"/>
    <w:rsid w:val="00055E95"/>
    <w:rsid w:val="00057BD7"/>
    <w:rsid w:val="00061C37"/>
    <w:rsid w:val="00063B00"/>
    <w:rsid w:val="000655D4"/>
    <w:rsid w:val="00065C64"/>
    <w:rsid w:val="00067F80"/>
    <w:rsid w:val="0007021F"/>
    <w:rsid w:val="00071F5D"/>
    <w:rsid w:val="00075D93"/>
    <w:rsid w:val="00077D82"/>
    <w:rsid w:val="00086696"/>
    <w:rsid w:val="000876CE"/>
    <w:rsid w:val="00093DA2"/>
    <w:rsid w:val="000A385A"/>
    <w:rsid w:val="000A7A03"/>
    <w:rsid w:val="000B27A0"/>
    <w:rsid w:val="000B2BA5"/>
    <w:rsid w:val="000B6FA3"/>
    <w:rsid w:val="000B714F"/>
    <w:rsid w:val="000C229F"/>
    <w:rsid w:val="000C2DFD"/>
    <w:rsid w:val="000C31D0"/>
    <w:rsid w:val="000C6AC4"/>
    <w:rsid w:val="000C76E0"/>
    <w:rsid w:val="000D0C8F"/>
    <w:rsid w:val="000D11AB"/>
    <w:rsid w:val="000D2CAC"/>
    <w:rsid w:val="000E02E5"/>
    <w:rsid w:val="000E0B27"/>
    <w:rsid w:val="000E2224"/>
    <w:rsid w:val="000E263A"/>
    <w:rsid w:val="000E7BB5"/>
    <w:rsid w:val="000F112C"/>
    <w:rsid w:val="000F2F8C"/>
    <w:rsid w:val="0010006E"/>
    <w:rsid w:val="00101706"/>
    <w:rsid w:val="001020FE"/>
    <w:rsid w:val="001045A8"/>
    <w:rsid w:val="00107C64"/>
    <w:rsid w:val="00110BDD"/>
    <w:rsid w:val="00114A91"/>
    <w:rsid w:val="00120AF6"/>
    <w:rsid w:val="001210BC"/>
    <w:rsid w:val="00125740"/>
    <w:rsid w:val="00131067"/>
    <w:rsid w:val="00131FA8"/>
    <w:rsid w:val="00134B02"/>
    <w:rsid w:val="00134C6A"/>
    <w:rsid w:val="00137CFB"/>
    <w:rsid w:val="001408F3"/>
    <w:rsid w:val="00142766"/>
    <w:rsid w:val="001427E1"/>
    <w:rsid w:val="0014380C"/>
    <w:rsid w:val="0014641E"/>
    <w:rsid w:val="00150F16"/>
    <w:rsid w:val="001530DE"/>
    <w:rsid w:val="00163668"/>
    <w:rsid w:val="0016505F"/>
    <w:rsid w:val="00167E7E"/>
    <w:rsid w:val="00171566"/>
    <w:rsid w:val="00174676"/>
    <w:rsid w:val="001748A4"/>
    <w:rsid w:val="001755A8"/>
    <w:rsid w:val="001779EA"/>
    <w:rsid w:val="001804FA"/>
    <w:rsid w:val="00181DE3"/>
    <w:rsid w:val="00184014"/>
    <w:rsid w:val="0018650E"/>
    <w:rsid w:val="00192008"/>
    <w:rsid w:val="001933F4"/>
    <w:rsid w:val="00193CE1"/>
    <w:rsid w:val="0019664A"/>
    <w:rsid w:val="001A2A68"/>
    <w:rsid w:val="001A53B0"/>
    <w:rsid w:val="001A573B"/>
    <w:rsid w:val="001A6E87"/>
    <w:rsid w:val="001B04D1"/>
    <w:rsid w:val="001B06AB"/>
    <w:rsid w:val="001B36CE"/>
    <w:rsid w:val="001B6D7D"/>
    <w:rsid w:val="001B7174"/>
    <w:rsid w:val="001C0E68"/>
    <w:rsid w:val="001C4B6F"/>
    <w:rsid w:val="001C4C68"/>
    <w:rsid w:val="001C4CEC"/>
    <w:rsid w:val="001C6D67"/>
    <w:rsid w:val="001D0BF1"/>
    <w:rsid w:val="001E00E7"/>
    <w:rsid w:val="001E1439"/>
    <w:rsid w:val="001E1833"/>
    <w:rsid w:val="001E3120"/>
    <w:rsid w:val="001E6C3C"/>
    <w:rsid w:val="001E7E0C"/>
    <w:rsid w:val="001F0BB0"/>
    <w:rsid w:val="001F4E6D"/>
    <w:rsid w:val="001F6140"/>
    <w:rsid w:val="002008F2"/>
    <w:rsid w:val="00202844"/>
    <w:rsid w:val="002030D8"/>
    <w:rsid w:val="00203573"/>
    <w:rsid w:val="0020597D"/>
    <w:rsid w:val="00210AA7"/>
    <w:rsid w:val="00210C5B"/>
    <w:rsid w:val="0021266F"/>
    <w:rsid w:val="00213B4C"/>
    <w:rsid w:val="00214C5B"/>
    <w:rsid w:val="00216F83"/>
    <w:rsid w:val="002219A2"/>
    <w:rsid w:val="00224DEA"/>
    <w:rsid w:val="002253B0"/>
    <w:rsid w:val="00226392"/>
    <w:rsid w:val="002341A7"/>
    <w:rsid w:val="0023526E"/>
    <w:rsid w:val="00236D54"/>
    <w:rsid w:val="0023766B"/>
    <w:rsid w:val="00241D8C"/>
    <w:rsid w:val="00241FDB"/>
    <w:rsid w:val="00245121"/>
    <w:rsid w:val="0024720C"/>
    <w:rsid w:val="00247672"/>
    <w:rsid w:val="00247BAD"/>
    <w:rsid w:val="00253460"/>
    <w:rsid w:val="00253D62"/>
    <w:rsid w:val="00255717"/>
    <w:rsid w:val="00257D35"/>
    <w:rsid w:val="00260274"/>
    <w:rsid w:val="002617AE"/>
    <w:rsid w:val="002638D0"/>
    <w:rsid w:val="002647D3"/>
    <w:rsid w:val="002710A4"/>
    <w:rsid w:val="00275EAE"/>
    <w:rsid w:val="00280665"/>
    <w:rsid w:val="00284EEA"/>
    <w:rsid w:val="002908C6"/>
    <w:rsid w:val="00293BA5"/>
    <w:rsid w:val="00294998"/>
    <w:rsid w:val="00297F18"/>
    <w:rsid w:val="002A02D8"/>
    <w:rsid w:val="002A1945"/>
    <w:rsid w:val="002A218A"/>
    <w:rsid w:val="002A5A07"/>
    <w:rsid w:val="002B26C2"/>
    <w:rsid w:val="002B2958"/>
    <w:rsid w:val="002B2EA7"/>
    <w:rsid w:val="002B3FC8"/>
    <w:rsid w:val="002B5FE5"/>
    <w:rsid w:val="002C0B40"/>
    <w:rsid w:val="002C400E"/>
    <w:rsid w:val="002D23C5"/>
    <w:rsid w:val="002D5CB7"/>
    <w:rsid w:val="002D6137"/>
    <w:rsid w:val="002E0DB0"/>
    <w:rsid w:val="002E7E61"/>
    <w:rsid w:val="002F05E5"/>
    <w:rsid w:val="002F1D87"/>
    <w:rsid w:val="002F228A"/>
    <w:rsid w:val="002F254D"/>
    <w:rsid w:val="002F2AF5"/>
    <w:rsid w:val="002F30E4"/>
    <w:rsid w:val="002F4C4C"/>
    <w:rsid w:val="002F57F8"/>
    <w:rsid w:val="002F704E"/>
    <w:rsid w:val="00302791"/>
    <w:rsid w:val="00302B1A"/>
    <w:rsid w:val="003051A0"/>
    <w:rsid w:val="00307140"/>
    <w:rsid w:val="0031300C"/>
    <w:rsid w:val="0031403E"/>
    <w:rsid w:val="00314FEC"/>
    <w:rsid w:val="00316DFF"/>
    <w:rsid w:val="00317736"/>
    <w:rsid w:val="00322CF4"/>
    <w:rsid w:val="0032417C"/>
    <w:rsid w:val="00324922"/>
    <w:rsid w:val="00325B57"/>
    <w:rsid w:val="0033118F"/>
    <w:rsid w:val="00331B8E"/>
    <w:rsid w:val="00336056"/>
    <w:rsid w:val="003378B9"/>
    <w:rsid w:val="00340677"/>
    <w:rsid w:val="00341C0A"/>
    <w:rsid w:val="0034531C"/>
    <w:rsid w:val="003456DB"/>
    <w:rsid w:val="00345932"/>
    <w:rsid w:val="003465E2"/>
    <w:rsid w:val="00352238"/>
    <w:rsid w:val="00353FAE"/>
    <w:rsid w:val="003544E1"/>
    <w:rsid w:val="00366252"/>
    <w:rsid w:val="00366398"/>
    <w:rsid w:val="00371023"/>
    <w:rsid w:val="00371CFC"/>
    <w:rsid w:val="0037407A"/>
    <w:rsid w:val="0037455C"/>
    <w:rsid w:val="00375717"/>
    <w:rsid w:val="003760EA"/>
    <w:rsid w:val="003774A8"/>
    <w:rsid w:val="00386D13"/>
    <w:rsid w:val="0039009C"/>
    <w:rsid w:val="0039303D"/>
    <w:rsid w:val="003A0632"/>
    <w:rsid w:val="003A1798"/>
    <w:rsid w:val="003A1D5D"/>
    <w:rsid w:val="003A2597"/>
    <w:rsid w:val="003A30E5"/>
    <w:rsid w:val="003A5B88"/>
    <w:rsid w:val="003A5DF2"/>
    <w:rsid w:val="003A6ADF"/>
    <w:rsid w:val="003A7E2B"/>
    <w:rsid w:val="003B2D2B"/>
    <w:rsid w:val="003B3661"/>
    <w:rsid w:val="003B5928"/>
    <w:rsid w:val="003B7A60"/>
    <w:rsid w:val="003C0C2D"/>
    <w:rsid w:val="003C43BC"/>
    <w:rsid w:val="003C55A0"/>
    <w:rsid w:val="003C7284"/>
    <w:rsid w:val="003C7311"/>
    <w:rsid w:val="003D380F"/>
    <w:rsid w:val="003D658E"/>
    <w:rsid w:val="003E066B"/>
    <w:rsid w:val="003E124D"/>
    <w:rsid w:val="003E160D"/>
    <w:rsid w:val="003E3C6C"/>
    <w:rsid w:val="003E48C9"/>
    <w:rsid w:val="003F1D5F"/>
    <w:rsid w:val="003F2165"/>
    <w:rsid w:val="003F43F9"/>
    <w:rsid w:val="003F5D9A"/>
    <w:rsid w:val="00401DAD"/>
    <w:rsid w:val="004041FF"/>
    <w:rsid w:val="00405128"/>
    <w:rsid w:val="00405C99"/>
    <w:rsid w:val="00406B86"/>
    <w:rsid w:val="00406BA4"/>
    <w:rsid w:val="00406CFF"/>
    <w:rsid w:val="00407A68"/>
    <w:rsid w:val="00407E69"/>
    <w:rsid w:val="00411284"/>
    <w:rsid w:val="00411C0C"/>
    <w:rsid w:val="00414884"/>
    <w:rsid w:val="00416B25"/>
    <w:rsid w:val="00416C2B"/>
    <w:rsid w:val="00416CC0"/>
    <w:rsid w:val="00417F18"/>
    <w:rsid w:val="00420592"/>
    <w:rsid w:val="00423223"/>
    <w:rsid w:val="004305A3"/>
    <w:rsid w:val="00431469"/>
    <w:rsid w:val="004319E0"/>
    <w:rsid w:val="004320F4"/>
    <w:rsid w:val="00435577"/>
    <w:rsid w:val="00437E8C"/>
    <w:rsid w:val="00440225"/>
    <w:rsid w:val="00444781"/>
    <w:rsid w:val="00444933"/>
    <w:rsid w:val="00450C25"/>
    <w:rsid w:val="0045116D"/>
    <w:rsid w:val="00451F42"/>
    <w:rsid w:val="00453A10"/>
    <w:rsid w:val="0046116A"/>
    <w:rsid w:val="00462A79"/>
    <w:rsid w:val="00462FC2"/>
    <w:rsid w:val="00463AF1"/>
    <w:rsid w:val="00465A6C"/>
    <w:rsid w:val="00470ABD"/>
    <w:rsid w:val="004726BC"/>
    <w:rsid w:val="00472D97"/>
    <w:rsid w:val="00474105"/>
    <w:rsid w:val="00480E6E"/>
    <w:rsid w:val="004830CB"/>
    <w:rsid w:val="00483136"/>
    <w:rsid w:val="00485188"/>
    <w:rsid w:val="00486277"/>
    <w:rsid w:val="00490DCC"/>
    <w:rsid w:val="00492479"/>
    <w:rsid w:val="00494CF6"/>
    <w:rsid w:val="00495F8D"/>
    <w:rsid w:val="004979FD"/>
    <w:rsid w:val="004A0643"/>
    <w:rsid w:val="004A1083"/>
    <w:rsid w:val="004A1FAE"/>
    <w:rsid w:val="004A23CA"/>
    <w:rsid w:val="004A32FF"/>
    <w:rsid w:val="004A5296"/>
    <w:rsid w:val="004B06EB"/>
    <w:rsid w:val="004B3D2B"/>
    <w:rsid w:val="004B6AD0"/>
    <w:rsid w:val="004C117E"/>
    <w:rsid w:val="004C12B8"/>
    <w:rsid w:val="004C1C2A"/>
    <w:rsid w:val="004C29F4"/>
    <w:rsid w:val="004C2D5D"/>
    <w:rsid w:val="004C33E1"/>
    <w:rsid w:val="004C5BEC"/>
    <w:rsid w:val="004D6F79"/>
    <w:rsid w:val="004E01EB"/>
    <w:rsid w:val="004E2794"/>
    <w:rsid w:val="004E6006"/>
    <w:rsid w:val="005033AF"/>
    <w:rsid w:val="00510392"/>
    <w:rsid w:val="00513E2A"/>
    <w:rsid w:val="005156B6"/>
    <w:rsid w:val="00516558"/>
    <w:rsid w:val="00517FD7"/>
    <w:rsid w:val="00521E79"/>
    <w:rsid w:val="00522BC0"/>
    <w:rsid w:val="0052363C"/>
    <w:rsid w:val="005241D5"/>
    <w:rsid w:val="00524B2F"/>
    <w:rsid w:val="00527C05"/>
    <w:rsid w:val="005313E7"/>
    <w:rsid w:val="00536700"/>
    <w:rsid w:val="005422FA"/>
    <w:rsid w:val="00551D81"/>
    <w:rsid w:val="00551ED9"/>
    <w:rsid w:val="00552366"/>
    <w:rsid w:val="00554CB2"/>
    <w:rsid w:val="00561E7C"/>
    <w:rsid w:val="00566A35"/>
    <w:rsid w:val="00566B3F"/>
    <w:rsid w:val="0056701E"/>
    <w:rsid w:val="0057233B"/>
    <w:rsid w:val="00572762"/>
    <w:rsid w:val="005740D7"/>
    <w:rsid w:val="0057618B"/>
    <w:rsid w:val="00576E41"/>
    <w:rsid w:val="0058725D"/>
    <w:rsid w:val="00587972"/>
    <w:rsid w:val="00593DFE"/>
    <w:rsid w:val="00595AAC"/>
    <w:rsid w:val="0059655C"/>
    <w:rsid w:val="00597ACC"/>
    <w:rsid w:val="005A07E2"/>
    <w:rsid w:val="005A0F26"/>
    <w:rsid w:val="005A1B10"/>
    <w:rsid w:val="005A3709"/>
    <w:rsid w:val="005A4C13"/>
    <w:rsid w:val="005A6850"/>
    <w:rsid w:val="005B09DA"/>
    <w:rsid w:val="005B1B1B"/>
    <w:rsid w:val="005B36CD"/>
    <w:rsid w:val="005B3EA8"/>
    <w:rsid w:val="005B5B94"/>
    <w:rsid w:val="005B64FC"/>
    <w:rsid w:val="005C3B45"/>
    <w:rsid w:val="005C418F"/>
    <w:rsid w:val="005C47F7"/>
    <w:rsid w:val="005C5932"/>
    <w:rsid w:val="005C6523"/>
    <w:rsid w:val="005D1AA8"/>
    <w:rsid w:val="005D2A4D"/>
    <w:rsid w:val="005D3CA7"/>
    <w:rsid w:val="005D4CC1"/>
    <w:rsid w:val="005D61CB"/>
    <w:rsid w:val="005D6AEC"/>
    <w:rsid w:val="005E40C3"/>
    <w:rsid w:val="005E52EA"/>
    <w:rsid w:val="005E725E"/>
    <w:rsid w:val="005F11E7"/>
    <w:rsid w:val="005F33B1"/>
    <w:rsid w:val="005F4B91"/>
    <w:rsid w:val="005F55D2"/>
    <w:rsid w:val="005F786D"/>
    <w:rsid w:val="0060133C"/>
    <w:rsid w:val="0060329A"/>
    <w:rsid w:val="0060670E"/>
    <w:rsid w:val="00606777"/>
    <w:rsid w:val="00606CE1"/>
    <w:rsid w:val="00606D6C"/>
    <w:rsid w:val="006126CD"/>
    <w:rsid w:val="0061399A"/>
    <w:rsid w:val="0062312F"/>
    <w:rsid w:val="00625F2C"/>
    <w:rsid w:val="00627445"/>
    <w:rsid w:val="00633939"/>
    <w:rsid w:val="00633CCE"/>
    <w:rsid w:val="00635150"/>
    <w:rsid w:val="00640BAB"/>
    <w:rsid w:val="006464D6"/>
    <w:rsid w:val="006519FC"/>
    <w:rsid w:val="0065545E"/>
    <w:rsid w:val="0065582B"/>
    <w:rsid w:val="00657F65"/>
    <w:rsid w:val="006617E3"/>
    <w:rsid w:val="006618E9"/>
    <w:rsid w:val="00663E39"/>
    <w:rsid w:val="00665302"/>
    <w:rsid w:val="00666C83"/>
    <w:rsid w:val="006701C5"/>
    <w:rsid w:val="0067024B"/>
    <w:rsid w:val="006803F1"/>
    <w:rsid w:val="0068194B"/>
    <w:rsid w:val="00682DA9"/>
    <w:rsid w:val="00684D26"/>
    <w:rsid w:val="00684EF8"/>
    <w:rsid w:val="00686AEF"/>
    <w:rsid w:val="00692703"/>
    <w:rsid w:val="0069530B"/>
    <w:rsid w:val="00696308"/>
    <w:rsid w:val="00697D9B"/>
    <w:rsid w:val="006A1962"/>
    <w:rsid w:val="006A393F"/>
    <w:rsid w:val="006A6D2A"/>
    <w:rsid w:val="006B0F62"/>
    <w:rsid w:val="006B2508"/>
    <w:rsid w:val="006B2E1F"/>
    <w:rsid w:val="006B5D48"/>
    <w:rsid w:val="006B7D7B"/>
    <w:rsid w:val="006C1A5E"/>
    <w:rsid w:val="006C25FD"/>
    <w:rsid w:val="006C7BD2"/>
    <w:rsid w:val="006C7C97"/>
    <w:rsid w:val="006D602C"/>
    <w:rsid w:val="006D65FA"/>
    <w:rsid w:val="006E1507"/>
    <w:rsid w:val="006E3371"/>
    <w:rsid w:val="006E40C2"/>
    <w:rsid w:val="006E410E"/>
    <w:rsid w:val="006F1D82"/>
    <w:rsid w:val="006F250E"/>
    <w:rsid w:val="006F615E"/>
    <w:rsid w:val="00704A88"/>
    <w:rsid w:val="007119F6"/>
    <w:rsid w:val="00712D8B"/>
    <w:rsid w:val="00715210"/>
    <w:rsid w:val="007206AB"/>
    <w:rsid w:val="00720D55"/>
    <w:rsid w:val="0072447E"/>
    <w:rsid w:val="007273B7"/>
    <w:rsid w:val="00727974"/>
    <w:rsid w:val="0073052D"/>
    <w:rsid w:val="00733E0A"/>
    <w:rsid w:val="0073435D"/>
    <w:rsid w:val="00742AEF"/>
    <w:rsid w:val="0074403D"/>
    <w:rsid w:val="007461E7"/>
    <w:rsid w:val="00746D44"/>
    <w:rsid w:val="00746D63"/>
    <w:rsid w:val="007502E9"/>
    <w:rsid w:val="007538DC"/>
    <w:rsid w:val="00753F68"/>
    <w:rsid w:val="00754AD3"/>
    <w:rsid w:val="00757803"/>
    <w:rsid w:val="007628CD"/>
    <w:rsid w:val="007666BA"/>
    <w:rsid w:val="00766D24"/>
    <w:rsid w:val="007734F9"/>
    <w:rsid w:val="00774B33"/>
    <w:rsid w:val="007810DF"/>
    <w:rsid w:val="007812F2"/>
    <w:rsid w:val="007823F7"/>
    <w:rsid w:val="007856FE"/>
    <w:rsid w:val="0079206B"/>
    <w:rsid w:val="0079396B"/>
    <w:rsid w:val="00795EC4"/>
    <w:rsid w:val="00796076"/>
    <w:rsid w:val="007974DF"/>
    <w:rsid w:val="007A1A71"/>
    <w:rsid w:val="007A32F4"/>
    <w:rsid w:val="007A3B2F"/>
    <w:rsid w:val="007B11B3"/>
    <w:rsid w:val="007B3143"/>
    <w:rsid w:val="007B43AD"/>
    <w:rsid w:val="007B6591"/>
    <w:rsid w:val="007C0566"/>
    <w:rsid w:val="007C10C6"/>
    <w:rsid w:val="007C1104"/>
    <w:rsid w:val="007C258A"/>
    <w:rsid w:val="007C4184"/>
    <w:rsid w:val="007C5962"/>
    <w:rsid w:val="007C606B"/>
    <w:rsid w:val="007D5A95"/>
    <w:rsid w:val="007E2970"/>
    <w:rsid w:val="007E46BE"/>
    <w:rsid w:val="007E6A61"/>
    <w:rsid w:val="007F1AF6"/>
    <w:rsid w:val="007F22C6"/>
    <w:rsid w:val="007F327B"/>
    <w:rsid w:val="007F378A"/>
    <w:rsid w:val="007F4219"/>
    <w:rsid w:val="00800884"/>
    <w:rsid w:val="00801140"/>
    <w:rsid w:val="00801B53"/>
    <w:rsid w:val="00803227"/>
    <w:rsid w:val="00803404"/>
    <w:rsid w:val="00803B83"/>
    <w:rsid w:val="0080564F"/>
    <w:rsid w:val="00810DE0"/>
    <w:rsid w:val="00811B26"/>
    <w:rsid w:val="008120CE"/>
    <w:rsid w:val="008165A1"/>
    <w:rsid w:val="00817582"/>
    <w:rsid w:val="008202BA"/>
    <w:rsid w:val="00822088"/>
    <w:rsid w:val="00823F07"/>
    <w:rsid w:val="008249E6"/>
    <w:rsid w:val="00824AD1"/>
    <w:rsid w:val="008251C9"/>
    <w:rsid w:val="00827634"/>
    <w:rsid w:val="00827CBE"/>
    <w:rsid w:val="008307FA"/>
    <w:rsid w:val="008325A0"/>
    <w:rsid w:val="00834955"/>
    <w:rsid w:val="00835493"/>
    <w:rsid w:val="00846E50"/>
    <w:rsid w:val="00855B59"/>
    <w:rsid w:val="00855D3C"/>
    <w:rsid w:val="00860461"/>
    <w:rsid w:val="00860A4F"/>
    <w:rsid w:val="00860D7A"/>
    <w:rsid w:val="00861C00"/>
    <w:rsid w:val="0086487C"/>
    <w:rsid w:val="00867ED4"/>
    <w:rsid w:val="00870B20"/>
    <w:rsid w:val="008711AC"/>
    <w:rsid w:val="00871D60"/>
    <w:rsid w:val="00873422"/>
    <w:rsid w:val="00876DF0"/>
    <w:rsid w:val="0088082F"/>
    <w:rsid w:val="00880852"/>
    <w:rsid w:val="00881EBE"/>
    <w:rsid w:val="00881FB3"/>
    <w:rsid w:val="008829F8"/>
    <w:rsid w:val="0088355C"/>
    <w:rsid w:val="0088367B"/>
    <w:rsid w:val="00885897"/>
    <w:rsid w:val="00890500"/>
    <w:rsid w:val="008910A1"/>
    <w:rsid w:val="00892082"/>
    <w:rsid w:val="00892B41"/>
    <w:rsid w:val="00893FB1"/>
    <w:rsid w:val="00894896"/>
    <w:rsid w:val="008A12F5"/>
    <w:rsid w:val="008A15DF"/>
    <w:rsid w:val="008A22E0"/>
    <w:rsid w:val="008A4AE0"/>
    <w:rsid w:val="008A6538"/>
    <w:rsid w:val="008A68F5"/>
    <w:rsid w:val="008B4FFA"/>
    <w:rsid w:val="008B60EE"/>
    <w:rsid w:val="008C081A"/>
    <w:rsid w:val="008C0A1F"/>
    <w:rsid w:val="008C2FFF"/>
    <w:rsid w:val="008C4EE4"/>
    <w:rsid w:val="008C7056"/>
    <w:rsid w:val="008C737C"/>
    <w:rsid w:val="008D1859"/>
    <w:rsid w:val="008D1A1C"/>
    <w:rsid w:val="008D3D2F"/>
    <w:rsid w:val="008E5F1A"/>
    <w:rsid w:val="008F0067"/>
    <w:rsid w:val="008F089E"/>
    <w:rsid w:val="008F2AFE"/>
    <w:rsid w:val="008F3613"/>
    <w:rsid w:val="008F3B14"/>
    <w:rsid w:val="008F6156"/>
    <w:rsid w:val="009014B0"/>
    <w:rsid w:val="00901899"/>
    <w:rsid w:val="0090344B"/>
    <w:rsid w:val="00905715"/>
    <w:rsid w:val="00912486"/>
    <w:rsid w:val="0091321E"/>
    <w:rsid w:val="00913489"/>
    <w:rsid w:val="00913946"/>
    <w:rsid w:val="0091541D"/>
    <w:rsid w:val="00915661"/>
    <w:rsid w:val="00916874"/>
    <w:rsid w:val="00920F78"/>
    <w:rsid w:val="009261C3"/>
    <w:rsid w:val="00926622"/>
    <w:rsid w:val="0092726B"/>
    <w:rsid w:val="00931722"/>
    <w:rsid w:val="00935010"/>
    <w:rsid w:val="009361BA"/>
    <w:rsid w:val="00940176"/>
    <w:rsid w:val="00944F78"/>
    <w:rsid w:val="009510E7"/>
    <w:rsid w:val="00951CAC"/>
    <w:rsid w:val="00952C89"/>
    <w:rsid w:val="00953153"/>
    <w:rsid w:val="009546DB"/>
    <w:rsid w:val="00955A70"/>
    <w:rsid w:val="009571D8"/>
    <w:rsid w:val="00962215"/>
    <w:rsid w:val="00962D3D"/>
    <w:rsid w:val="009635C7"/>
    <w:rsid w:val="009646FE"/>
    <w:rsid w:val="009650EA"/>
    <w:rsid w:val="00966536"/>
    <w:rsid w:val="009718B2"/>
    <w:rsid w:val="00971F76"/>
    <w:rsid w:val="009722E2"/>
    <w:rsid w:val="00974709"/>
    <w:rsid w:val="0097529A"/>
    <w:rsid w:val="0097790C"/>
    <w:rsid w:val="00981020"/>
    <w:rsid w:val="009822C3"/>
    <w:rsid w:val="009829C6"/>
    <w:rsid w:val="00984DB3"/>
    <w:rsid w:val="0098506E"/>
    <w:rsid w:val="00987551"/>
    <w:rsid w:val="009920EE"/>
    <w:rsid w:val="00992C85"/>
    <w:rsid w:val="0099393F"/>
    <w:rsid w:val="0099473B"/>
    <w:rsid w:val="0099570F"/>
    <w:rsid w:val="0099644F"/>
    <w:rsid w:val="009A36B1"/>
    <w:rsid w:val="009A44CE"/>
    <w:rsid w:val="009A59B7"/>
    <w:rsid w:val="009C22C5"/>
    <w:rsid w:val="009C4DFC"/>
    <w:rsid w:val="009C5B91"/>
    <w:rsid w:val="009C6FB3"/>
    <w:rsid w:val="009D06D5"/>
    <w:rsid w:val="009D2119"/>
    <w:rsid w:val="009D250C"/>
    <w:rsid w:val="009D3390"/>
    <w:rsid w:val="009D44F8"/>
    <w:rsid w:val="009D73F2"/>
    <w:rsid w:val="009E2CC3"/>
    <w:rsid w:val="009E2CE4"/>
    <w:rsid w:val="009E3160"/>
    <w:rsid w:val="009F1CB9"/>
    <w:rsid w:val="009F220C"/>
    <w:rsid w:val="009F3B05"/>
    <w:rsid w:val="009F4931"/>
    <w:rsid w:val="009F4CC7"/>
    <w:rsid w:val="009F6CBD"/>
    <w:rsid w:val="00A010AB"/>
    <w:rsid w:val="00A02DA7"/>
    <w:rsid w:val="00A1304D"/>
    <w:rsid w:val="00A1330D"/>
    <w:rsid w:val="00A1359A"/>
    <w:rsid w:val="00A14534"/>
    <w:rsid w:val="00A16DAA"/>
    <w:rsid w:val="00A1707C"/>
    <w:rsid w:val="00A24162"/>
    <w:rsid w:val="00A25023"/>
    <w:rsid w:val="00A270EA"/>
    <w:rsid w:val="00A32B8A"/>
    <w:rsid w:val="00A32F2A"/>
    <w:rsid w:val="00A347C1"/>
    <w:rsid w:val="00A34BA2"/>
    <w:rsid w:val="00A36DE8"/>
    <w:rsid w:val="00A36F27"/>
    <w:rsid w:val="00A42E32"/>
    <w:rsid w:val="00A46E63"/>
    <w:rsid w:val="00A507C6"/>
    <w:rsid w:val="00A51DC5"/>
    <w:rsid w:val="00A53DE1"/>
    <w:rsid w:val="00A5653E"/>
    <w:rsid w:val="00A57322"/>
    <w:rsid w:val="00A57456"/>
    <w:rsid w:val="00A57D11"/>
    <w:rsid w:val="00A615E1"/>
    <w:rsid w:val="00A63267"/>
    <w:rsid w:val="00A73418"/>
    <w:rsid w:val="00A73B15"/>
    <w:rsid w:val="00A755E8"/>
    <w:rsid w:val="00A802CE"/>
    <w:rsid w:val="00A837E9"/>
    <w:rsid w:val="00A8573A"/>
    <w:rsid w:val="00A865D9"/>
    <w:rsid w:val="00A93A5D"/>
    <w:rsid w:val="00A941B0"/>
    <w:rsid w:val="00AA1A4F"/>
    <w:rsid w:val="00AB32AA"/>
    <w:rsid w:val="00AB32F8"/>
    <w:rsid w:val="00AB4394"/>
    <w:rsid w:val="00AB4791"/>
    <w:rsid w:val="00AB610B"/>
    <w:rsid w:val="00AB770A"/>
    <w:rsid w:val="00AC1245"/>
    <w:rsid w:val="00AC2FF7"/>
    <w:rsid w:val="00AC6698"/>
    <w:rsid w:val="00AC67A5"/>
    <w:rsid w:val="00AD1F25"/>
    <w:rsid w:val="00AD360E"/>
    <w:rsid w:val="00AD40FB"/>
    <w:rsid w:val="00AD5764"/>
    <w:rsid w:val="00AD74B9"/>
    <w:rsid w:val="00AD782D"/>
    <w:rsid w:val="00AE28C5"/>
    <w:rsid w:val="00AE31D2"/>
    <w:rsid w:val="00AE334E"/>
    <w:rsid w:val="00AE366E"/>
    <w:rsid w:val="00AE4C31"/>
    <w:rsid w:val="00AE64B7"/>
    <w:rsid w:val="00AE764D"/>
    <w:rsid w:val="00AE7650"/>
    <w:rsid w:val="00AF02B9"/>
    <w:rsid w:val="00AF2ECF"/>
    <w:rsid w:val="00AF2F36"/>
    <w:rsid w:val="00AF711F"/>
    <w:rsid w:val="00B01B5C"/>
    <w:rsid w:val="00B02FBA"/>
    <w:rsid w:val="00B075F5"/>
    <w:rsid w:val="00B10AA9"/>
    <w:rsid w:val="00B10EBE"/>
    <w:rsid w:val="00B12D42"/>
    <w:rsid w:val="00B13041"/>
    <w:rsid w:val="00B15214"/>
    <w:rsid w:val="00B155CA"/>
    <w:rsid w:val="00B16AC0"/>
    <w:rsid w:val="00B1783F"/>
    <w:rsid w:val="00B20BFE"/>
    <w:rsid w:val="00B21D6E"/>
    <w:rsid w:val="00B22F3C"/>
    <w:rsid w:val="00B231C9"/>
    <w:rsid w:val="00B236F1"/>
    <w:rsid w:val="00B3316A"/>
    <w:rsid w:val="00B33502"/>
    <w:rsid w:val="00B3372B"/>
    <w:rsid w:val="00B3400D"/>
    <w:rsid w:val="00B35D74"/>
    <w:rsid w:val="00B36C4D"/>
    <w:rsid w:val="00B379DF"/>
    <w:rsid w:val="00B40F58"/>
    <w:rsid w:val="00B41D2A"/>
    <w:rsid w:val="00B44412"/>
    <w:rsid w:val="00B50F99"/>
    <w:rsid w:val="00B51D1B"/>
    <w:rsid w:val="00B540F4"/>
    <w:rsid w:val="00B606B4"/>
    <w:rsid w:val="00B608C7"/>
    <w:rsid w:val="00B60EA4"/>
    <w:rsid w:val="00B60FD0"/>
    <w:rsid w:val="00B6152C"/>
    <w:rsid w:val="00B61F73"/>
    <w:rsid w:val="00B622DF"/>
    <w:rsid w:val="00B6332A"/>
    <w:rsid w:val="00B6636F"/>
    <w:rsid w:val="00B7102D"/>
    <w:rsid w:val="00B72569"/>
    <w:rsid w:val="00B81760"/>
    <w:rsid w:val="00B8494C"/>
    <w:rsid w:val="00B9150F"/>
    <w:rsid w:val="00B9199C"/>
    <w:rsid w:val="00B91AB8"/>
    <w:rsid w:val="00B94EBB"/>
    <w:rsid w:val="00BA071E"/>
    <w:rsid w:val="00BA0D22"/>
    <w:rsid w:val="00BA1546"/>
    <w:rsid w:val="00BA367A"/>
    <w:rsid w:val="00BA7F72"/>
    <w:rsid w:val="00BB03EA"/>
    <w:rsid w:val="00BB0FCA"/>
    <w:rsid w:val="00BB24A1"/>
    <w:rsid w:val="00BB4E51"/>
    <w:rsid w:val="00BB5716"/>
    <w:rsid w:val="00BB7F33"/>
    <w:rsid w:val="00BC181A"/>
    <w:rsid w:val="00BC44DC"/>
    <w:rsid w:val="00BC7FFE"/>
    <w:rsid w:val="00BD1FE1"/>
    <w:rsid w:val="00BD2C83"/>
    <w:rsid w:val="00BD3CA7"/>
    <w:rsid w:val="00BD431F"/>
    <w:rsid w:val="00BD5E00"/>
    <w:rsid w:val="00BD7FE1"/>
    <w:rsid w:val="00BE05F5"/>
    <w:rsid w:val="00BE092D"/>
    <w:rsid w:val="00BE344B"/>
    <w:rsid w:val="00BE423E"/>
    <w:rsid w:val="00BF2274"/>
    <w:rsid w:val="00BF3D19"/>
    <w:rsid w:val="00BF46CA"/>
    <w:rsid w:val="00BF533C"/>
    <w:rsid w:val="00BF6104"/>
    <w:rsid w:val="00BF61AC"/>
    <w:rsid w:val="00C024FC"/>
    <w:rsid w:val="00C040D5"/>
    <w:rsid w:val="00C04DF3"/>
    <w:rsid w:val="00C05058"/>
    <w:rsid w:val="00C05561"/>
    <w:rsid w:val="00C06C01"/>
    <w:rsid w:val="00C07044"/>
    <w:rsid w:val="00C07880"/>
    <w:rsid w:val="00C07BC6"/>
    <w:rsid w:val="00C07FEF"/>
    <w:rsid w:val="00C10665"/>
    <w:rsid w:val="00C11AF3"/>
    <w:rsid w:val="00C14F24"/>
    <w:rsid w:val="00C15224"/>
    <w:rsid w:val="00C15C3D"/>
    <w:rsid w:val="00C15E47"/>
    <w:rsid w:val="00C22C6A"/>
    <w:rsid w:val="00C33C84"/>
    <w:rsid w:val="00C4680A"/>
    <w:rsid w:val="00C47FA6"/>
    <w:rsid w:val="00C50B26"/>
    <w:rsid w:val="00C52345"/>
    <w:rsid w:val="00C525E9"/>
    <w:rsid w:val="00C531F5"/>
    <w:rsid w:val="00C57FC6"/>
    <w:rsid w:val="00C63233"/>
    <w:rsid w:val="00C6543F"/>
    <w:rsid w:val="00C66A7D"/>
    <w:rsid w:val="00C67505"/>
    <w:rsid w:val="00C717D5"/>
    <w:rsid w:val="00C74E84"/>
    <w:rsid w:val="00C76347"/>
    <w:rsid w:val="00C779DA"/>
    <w:rsid w:val="00C814F7"/>
    <w:rsid w:val="00C817DC"/>
    <w:rsid w:val="00C83E1A"/>
    <w:rsid w:val="00C8639C"/>
    <w:rsid w:val="00C90395"/>
    <w:rsid w:val="00C9149F"/>
    <w:rsid w:val="00C91873"/>
    <w:rsid w:val="00C97698"/>
    <w:rsid w:val="00CA4B4D"/>
    <w:rsid w:val="00CA5213"/>
    <w:rsid w:val="00CB057B"/>
    <w:rsid w:val="00CB16CD"/>
    <w:rsid w:val="00CB1EDE"/>
    <w:rsid w:val="00CB2539"/>
    <w:rsid w:val="00CB2BEE"/>
    <w:rsid w:val="00CB35C3"/>
    <w:rsid w:val="00CB3B77"/>
    <w:rsid w:val="00CB723F"/>
    <w:rsid w:val="00CB73A3"/>
    <w:rsid w:val="00CB7EE3"/>
    <w:rsid w:val="00CC0DEA"/>
    <w:rsid w:val="00CC2D93"/>
    <w:rsid w:val="00CC387A"/>
    <w:rsid w:val="00CC3E14"/>
    <w:rsid w:val="00CC6B83"/>
    <w:rsid w:val="00CD2844"/>
    <w:rsid w:val="00CD323D"/>
    <w:rsid w:val="00CD408C"/>
    <w:rsid w:val="00CE147E"/>
    <w:rsid w:val="00CE2B2B"/>
    <w:rsid w:val="00CE2BE4"/>
    <w:rsid w:val="00CE3856"/>
    <w:rsid w:val="00CE4030"/>
    <w:rsid w:val="00CE64B3"/>
    <w:rsid w:val="00CF06D8"/>
    <w:rsid w:val="00CF1A49"/>
    <w:rsid w:val="00CF6668"/>
    <w:rsid w:val="00CF7385"/>
    <w:rsid w:val="00CF7783"/>
    <w:rsid w:val="00D0008F"/>
    <w:rsid w:val="00D03CE1"/>
    <w:rsid w:val="00D0436B"/>
    <w:rsid w:val="00D0630C"/>
    <w:rsid w:val="00D06AEE"/>
    <w:rsid w:val="00D07D74"/>
    <w:rsid w:val="00D110D7"/>
    <w:rsid w:val="00D12BF6"/>
    <w:rsid w:val="00D17A84"/>
    <w:rsid w:val="00D22DC0"/>
    <w:rsid w:val="00D243A9"/>
    <w:rsid w:val="00D305E5"/>
    <w:rsid w:val="00D3294F"/>
    <w:rsid w:val="00D34CBF"/>
    <w:rsid w:val="00D35062"/>
    <w:rsid w:val="00D3719D"/>
    <w:rsid w:val="00D37CD3"/>
    <w:rsid w:val="00D418AC"/>
    <w:rsid w:val="00D419C8"/>
    <w:rsid w:val="00D4303B"/>
    <w:rsid w:val="00D43CCC"/>
    <w:rsid w:val="00D44F63"/>
    <w:rsid w:val="00D5143C"/>
    <w:rsid w:val="00D56150"/>
    <w:rsid w:val="00D5697C"/>
    <w:rsid w:val="00D571F9"/>
    <w:rsid w:val="00D60A68"/>
    <w:rsid w:val="00D6135B"/>
    <w:rsid w:val="00D6429E"/>
    <w:rsid w:val="00D66270"/>
    <w:rsid w:val="00D66A52"/>
    <w:rsid w:val="00D66EFA"/>
    <w:rsid w:val="00D709FF"/>
    <w:rsid w:val="00D72A2D"/>
    <w:rsid w:val="00D75C50"/>
    <w:rsid w:val="00D76832"/>
    <w:rsid w:val="00D80DA4"/>
    <w:rsid w:val="00D80E25"/>
    <w:rsid w:val="00D8543D"/>
    <w:rsid w:val="00D904AD"/>
    <w:rsid w:val="00D9521A"/>
    <w:rsid w:val="00D95894"/>
    <w:rsid w:val="00DA0EAA"/>
    <w:rsid w:val="00DA3914"/>
    <w:rsid w:val="00DA59AA"/>
    <w:rsid w:val="00DB0713"/>
    <w:rsid w:val="00DB0717"/>
    <w:rsid w:val="00DB181D"/>
    <w:rsid w:val="00DB2506"/>
    <w:rsid w:val="00DB2885"/>
    <w:rsid w:val="00DB3804"/>
    <w:rsid w:val="00DB593F"/>
    <w:rsid w:val="00DB5DB9"/>
    <w:rsid w:val="00DB6915"/>
    <w:rsid w:val="00DB7E1E"/>
    <w:rsid w:val="00DC0AEB"/>
    <w:rsid w:val="00DC1B78"/>
    <w:rsid w:val="00DC2A2F"/>
    <w:rsid w:val="00DC367C"/>
    <w:rsid w:val="00DC3B66"/>
    <w:rsid w:val="00DC3BB5"/>
    <w:rsid w:val="00DC600B"/>
    <w:rsid w:val="00DC60F0"/>
    <w:rsid w:val="00DC6B95"/>
    <w:rsid w:val="00DC6DE6"/>
    <w:rsid w:val="00DD33C0"/>
    <w:rsid w:val="00DD3D3F"/>
    <w:rsid w:val="00DD6930"/>
    <w:rsid w:val="00DE0FAA"/>
    <w:rsid w:val="00DE136D"/>
    <w:rsid w:val="00DE595F"/>
    <w:rsid w:val="00DE5E64"/>
    <w:rsid w:val="00DE6534"/>
    <w:rsid w:val="00DF32C3"/>
    <w:rsid w:val="00DF3694"/>
    <w:rsid w:val="00DF40DD"/>
    <w:rsid w:val="00DF4D6C"/>
    <w:rsid w:val="00DF5D1C"/>
    <w:rsid w:val="00DF62D3"/>
    <w:rsid w:val="00E01923"/>
    <w:rsid w:val="00E03119"/>
    <w:rsid w:val="00E03F54"/>
    <w:rsid w:val="00E0496B"/>
    <w:rsid w:val="00E04C8F"/>
    <w:rsid w:val="00E0706D"/>
    <w:rsid w:val="00E117DB"/>
    <w:rsid w:val="00E14498"/>
    <w:rsid w:val="00E208D3"/>
    <w:rsid w:val="00E2372E"/>
    <w:rsid w:val="00E2397A"/>
    <w:rsid w:val="00E2406F"/>
    <w:rsid w:val="00E254DB"/>
    <w:rsid w:val="00E2668F"/>
    <w:rsid w:val="00E2751C"/>
    <w:rsid w:val="00E300FC"/>
    <w:rsid w:val="00E31EA7"/>
    <w:rsid w:val="00E362DB"/>
    <w:rsid w:val="00E37D97"/>
    <w:rsid w:val="00E41556"/>
    <w:rsid w:val="00E41A49"/>
    <w:rsid w:val="00E42DC2"/>
    <w:rsid w:val="00E5632B"/>
    <w:rsid w:val="00E5692B"/>
    <w:rsid w:val="00E62C64"/>
    <w:rsid w:val="00E66AAB"/>
    <w:rsid w:val="00E676AB"/>
    <w:rsid w:val="00E70240"/>
    <w:rsid w:val="00E71E6B"/>
    <w:rsid w:val="00E71F9B"/>
    <w:rsid w:val="00E72359"/>
    <w:rsid w:val="00E734E9"/>
    <w:rsid w:val="00E740CD"/>
    <w:rsid w:val="00E74218"/>
    <w:rsid w:val="00E76275"/>
    <w:rsid w:val="00E77A81"/>
    <w:rsid w:val="00E81CC5"/>
    <w:rsid w:val="00E82073"/>
    <w:rsid w:val="00E82F25"/>
    <w:rsid w:val="00E83067"/>
    <w:rsid w:val="00E85A87"/>
    <w:rsid w:val="00E85B4A"/>
    <w:rsid w:val="00E86950"/>
    <w:rsid w:val="00E87B33"/>
    <w:rsid w:val="00E92283"/>
    <w:rsid w:val="00E9528E"/>
    <w:rsid w:val="00EA2FD3"/>
    <w:rsid w:val="00EA5099"/>
    <w:rsid w:val="00EA611D"/>
    <w:rsid w:val="00EA6D78"/>
    <w:rsid w:val="00EB6D4C"/>
    <w:rsid w:val="00EC1351"/>
    <w:rsid w:val="00EC356E"/>
    <w:rsid w:val="00EC3C27"/>
    <w:rsid w:val="00EC4CBF"/>
    <w:rsid w:val="00EE24FD"/>
    <w:rsid w:val="00EE2CA8"/>
    <w:rsid w:val="00EE436A"/>
    <w:rsid w:val="00EE7A9E"/>
    <w:rsid w:val="00EF17E8"/>
    <w:rsid w:val="00EF2F16"/>
    <w:rsid w:val="00EF46D2"/>
    <w:rsid w:val="00EF51D9"/>
    <w:rsid w:val="00EF656C"/>
    <w:rsid w:val="00EF7624"/>
    <w:rsid w:val="00EF7FA9"/>
    <w:rsid w:val="00F00115"/>
    <w:rsid w:val="00F010A4"/>
    <w:rsid w:val="00F05D25"/>
    <w:rsid w:val="00F130DD"/>
    <w:rsid w:val="00F1474C"/>
    <w:rsid w:val="00F14C0C"/>
    <w:rsid w:val="00F1564A"/>
    <w:rsid w:val="00F16A02"/>
    <w:rsid w:val="00F219D5"/>
    <w:rsid w:val="00F24884"/>
    <w:rsid w:val="00F24C7B"/>
    <w:rsid w:val="00F25AB5"/>
    <w:rsid w:val="00F26CCA"/>
    <w:rsid w:val="00F30C8A"/>
    <w:rsid w:val="00F342F9"/>
    <w:rsid w:val="00F34EFA"/>
    <w:rsid w:val="00F35B0C"/>
    <w:rsid w:val="00F44708"/>
    <w:rsid w:val="00F476C4"/>
    <w:rsid w:val="00F51843"/>
    <w:rsid w:val="00F573BB"/>
    <w:rsid w:val="00F60A60"/>
    <w:rsid w:val="00F61051"/>
    <w:rsid w:val="00F61DF9"/>
    <w:rsid w:val="00F645A9"/>
    <w:rsid w:val="00F73242"/>
    <w:rsid w:val="00F76A41"/>
    <w:rsid w:val="00F770B3"/>
    <w:rsid w:val="00F81960"/>
    <w:rsid w:val="00F82424"/>
    <w:rsid w:val="00F83868"/>
    <w:rsid w:val="00F85BB1"/>
    <w:rsid w:val="00F86722"/>
    <w:rsid w:val="00F8769D"/>
    <w:rsid w:val="00F87BF5"/>
    <w:rsid w:val="00F9350C"/>
    <w:rsid w:val="00F9435A"/>
    <w:rsid w:val="00F94EB5"/>
    <w:rsid w:val="00F9624D"/>
    <w:rsid w:val="00FA082F"/>
    <w:rsid w:val="00FA2450"/>
    <w:rsid w:val="00FA49D1"/>
    <w:rsid w:val="00FA7F90"/>
    <w:rsid w:val="00FB31C1"/>
    <w:rsid w:val="00FB58F2"/>
    <w:rsid w:val="00FB5C87"/>
    <w:rsid w:val="00FB6175"/>
    <w:rsid w:val="00FB70AD"/>
    <w:rsid w:val="00FC6AEA"/>
    <w:rsid w:val="00FC7F56"/>
    <w:rsid w:val="00FD3D13"/>
    <w:rsid w:val="00FD5AD2"/>
    <w:rsid w:val="00FD7F01"/>
    <w:rsid w:val="00FE003D"/>
    <w:rsid w:val="00FE39EA"/>
    <w:rsid w:val="00FE421E"/>
    <w:rsid w:val="00FE55A2"/>
    <w:rsid w:val="00FE7D49"/>
    <w:rsid w:val="00FF1605"/>
    <w:rsid w:val="12998676"/>
    <w:rsid w:val="3CE748F3"/>
    <w:rsid w:val="53F4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643"/>
  </w:style>
  <w:style w:type="paragraph" w:styleId="Heading1">
    <w:name w:val="heading 1"/>
    <w:basedOn w:val="Normal"/>
    <w:next w:val="Normal"/>
    <w:link w:val="Heading1Char"/>
    <w:uiPriority w:val="9"/>
    <w:qFormat/>
    <w:rsid w:val="004A0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6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6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6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6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6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6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064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64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4A064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64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643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31"/>
    <w:qFormat/>
    <w:rsid w:val="004A0643"/>
    <w:rPr>
      <w:smallCaps/>
      <w:color w:val="ED7D31" w:themeColor="accent2"/>
      <w:u w:val="single"/>
    </w:rPr>
  </w:style>
  <w:style w:type="paragraph" w:styleId="ListBullet">
    <w:name w:val="List Bullet"/>
    <w:basedOn w:val="Normal"/>
    <w:link w:val="ListBulletChar"/>
    <w:uiPriority w:val="11"/>
    <w:rsid w:val="006E1507"/>
    <w:pPr>
      <w:numPr>
        <w:numId w:val="2"/>
      </w:numPr>
    </w:pPr>
  </w:style>
  <w:style w:type="paragraph" w:styleId="ListNumber">
    <w:name w:val="List Number"/>
    <w:basedOn w:val="Normal"/>
    <w:uiPriority w:val="13"/>
    <w:rsid w:val="00B51D1B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A064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64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6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64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643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4A06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06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64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643"/>
    <w:rPr>
      <w:b/>
      <w:bCs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4A0643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64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064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6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4A06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6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4A0643"/>
    <w:rPr>
      <w:b/>
      <w:bCs/>
      <w:i/>
      <w:iCs/>
      <w:color w:val="4472C4" w:themeColor="accent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4A064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A064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qFormat/>
    <w:rsid w:val="004A0643"/>
    <w:rPr>
      <w:i/>
      <w:iCs/>
      <w:color w:val="808080" w:themeColor="text1" w:themeTint="7F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  <w:style w:type="paragraph" w:customStyle="1" w:styleId="CodeRef">
    <w:name w:val="Code_Ref"/>
    <w:basedOn w:val="ListBullet"/>
    <w:link w:val="CodeRefChar"/>
    <w:autoRedefine/>
    <w:rsid w:val="00444933"/>
    <w:pPr>
      <w:numPr>
        <w:numId w:val="0"/>
      </w:numPr>
    </w:pPr>
    <w:rPr>
      <w:b/>
      <w:bCs/>
      <w:color w:val="262626" w:themeColor="text1" w:themeTint="D9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11"/>
    <w:rsid w:val="00974709"/>
  </w:style>
  <w:style w:type="character" w:customStyle="1" w:styleId="CodeRefChar">
    <w:name w:val="Code_Ref Char"/>
    <w:basedOn w:val="ListBulletChar"/>
    <w:link w:val="CodeRef"/>
    <w:rsid w:val="00444933"/>
    <w:rPr>
      <w:b/>
      <w:bCs/>
      <w:color w:val="262626" w:themeColor="text1" w:themeTint="D9"/>
      <w:sz w:val="28"/>
      <w:szCs w:val="28"/>
    </w:rPr>
  </w:style>
  <w:style w:type="character" w:styleId="Strong">
    <w:name w:val="Strong"/>
    <w:basedOn w:val="DefaultParagraphFont"/>
    <w:uiPriority w:val="22"/>
    <w:qFormat/>
    <w:rsid w:val="004A0643"/>
    <w:rPr>
      <w:b/>
      <w:bCs/>
    </w:rPr>
  </w:style>
  <w:style w:type="character" w:styleId="Emphasis">
    <w:name w:val="Emphasis"/>
    <w:basedOn w:val="DefaultParagraphFont"/>
    <w:uiPriority w:val="20"/>
    <w:qFormat/>
    <w:rsid w:val="004A0643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4A0643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bows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ric-bowser-de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.ERIC-LT\OneDrive\Documents\resum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</Template>
  <TotalTime>0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2024-04-23T22:23:00Z</dcterms:created>
  <dcterms:modified xsi:type="dcterms:W3CDTF">2024-05-01T00:45:00Z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8b03aceaa6b1fbdd53219d38739b4ea5f4d9116c4080115fbd8dd47c6e3744f8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Public</vt:lpwstr>
  </property>
  <property fmtid="{D5CDD505-2E9C-101B-9397-08002B2CF9AE}" pid="6" name="MSIP_Label_455b24b8-e69b-4583-bfd0-d64b5cee0119_Enabled">
    <vt:lpwstr>true</vt:lpwstr>
  </property>
  <property fmtid="{D5CDD505-2E9C-101B-9397-08002B2CF9AE}" pid="7" name="MSIP_Label_455b24b8-e69b-4583-bfd0-d64b5cee0119_SetDate">
    <vt:lpwstr>2023-11-09T17:17:25Z</vt:lpwstr>
  </property>
  <property fmtid="{D5CDD505-2E9C-101B-9397-08002B2CF9AE}" pid="8" name="MSIP_Label_455b24b8-e69b-4583-bfd0-d64b5cee0119_Method">
    <vt:lpwstr>Privileged</vt:lpwstr>
  </property>
  <property fmtid="{D5CDD505-2E9C-101B-9397-08002B2CF9AE}" pid="9" name="MSIP_Label_455b24b8-e69b-4583-bfd0-d64b5cee0119_Name">
    <vt:lpwstr>Public</vt:lpwstr>
  </property>
  <property fmtid="{D5CDD505-2E9C-101B-9397-08002B2CF9AE}" pid="10" name="MSIP_Label_455b24b8-e69b-4583-bfd0-d64b5cee0119_SiteId">
    <vt:lpwstr>05d75c05-fa1a-42e7-9cf1-eb416c396f2d</vt:lpwstr>
  </property>
  <property fmtid="{D5CDD505-2E9C-101B-9397-08002B2CF9AE}" pid="11" name="MSIP_Label_455b24b8-e69b-4583-bfd0-d64b5cee0119_ActionId">
    <vt:lpwstr>aa2971f8-a991-44b2-907d-fd57d2186482</vt:lpwstr>
  </property>
  <property fmtid="{D5CDD505-2E9C-101B-9397-08002B2CF9AE}" pid="12" name="MSIP_Label_455b24b8-e69b-4583-bfd0-d64b5cee0119_ContentBits">
    <vt:lpwstr>2</vt:lpwstr>
  </property>
</Properties>
</file>